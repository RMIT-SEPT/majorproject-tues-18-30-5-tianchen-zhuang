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5F0B" w14:textId="00922A68" w:rsidR="00460C32" w:rsidRPr="00674C74" w:rsidRDefault="00460C32" w:rsidP="00460C32">
      <w:pPr>
        <w:pStyle w:val="Title"/>
        <w:rPr>
          <w:rFonts w:ascii="Arial" w:hAnsi="Arial" w:cs="Arial"/>
          <w:color w:val="auto"/>
        </w:rPr>
      </w:pPr>
      <w:r w:rsidRPr="00674C74">
        <w:rPr>
          <w:rFonts w:ascii="Arial" w:hAnsi="Arial" w:cs="Arial"/>
          <w:color w:val="auto"/>
        </w:rPr>
        <w:t>SEPT TUES-18:30-5</w:t>
      </w:r>
    </w:p>
    <w:p w14:paraId="628C0BCD" w14:textId="4F33E079" w:rsidR="00460C32" w:rsidRPr="00674C74" w:rsidRDefault="00460C32" w:rsidP="00460C32">
      <w:pPr>
        <w:pStyle w:val="Title"/>
        <w:spacing w:after="0"/>
        <w:rPr>
          <w:rFonts w:ascii="Arial" w:hAnsi="Arial" w:cs="Arial"/>
          <w:color w:val="auto"/>
        </w:rPr>
      </w:pPr>
      <w:r w:rsidRPr="00674C74">
        <w:rPr>
          <w:rFonts w:ascii="Arial" w:hAnsi="Arial" w:cs="Arial"/>
          <w:color w:val="auto"/>
        </w:rPr>
        <w:t>MINUTES</w:t>
      </w:r>
    </w:p>
    <w:p w14:paraId="767D4AD2" w14:textId="77777777" w:rsidR="00460C32" w:rsidRPr="00674C74" w:rsidRDefault="00460C32" w:rsidP="000102B6">
      <w:pPr>
        <w:pStyle w:val="Details"/>
        <w:spacing w:before="0"/>
        <w:rPr>
          <w:rFonts w:ascii="Arial" w:hAnsi="Arial" w:cs="Arial"/>
          <w:b/>
        </w:rPr>
      </w:pPr>
    </w:p>
    <w:p w14:paraId="1CF9634F" w14:textId="10B4AD76" w:rsidR="00DC5CA9" w:rsidRPr="00674C74" w:rsidRDefault="008962D9" w:rsidP="000102B6">
      <w:pPr>
        <w:pStyle w:val="Details"/>
        <w:spacing w:before="0"/>
        <w:rPr>
          <w:rFonts w:ascii="Arial" w:hAnsi="Arial" w:cs="Arial"/>
        </w:rPr>
      </w:pPr>
      <w:r w:rsidRPr="00674C74">
        <w:rPr>
          <w:rFonts w:ascii="Arial" w:hAnsi="Arial" w:cs="Arial"/>
          <w:b/>
        </w:rPr>
        <w:t>Date</w:t>
      </w:r>
      <w:r w:rsidRPr="00674C74">
        <w:rPr>
          <w:rFonts w:ascii="Arial" w:hAnsi="Arial" w:cs="Arial"/>
        </w:rPr>
        <w:t>:</w:t>
      </w:r>
      <w:r w:rsidR="00DC5CA9" w:rsidRPr="00674C74">
        <w:rPr>
          <w:rFonts w:ascii="Arial" w:hAnsi="Arial" w:cs="Arial"/>
        </w:rPr>
        <w:t xml:space="preserve"> </w:t>
      </w:r>
      <w:r w:rsidR="005774B2" w:rsidRPr="00674C74">
        <w:rPr>
          <w:rFonts w:ascii="Arial" w:hAnsi="Arial" w:cs="Arial"/>
        </w:rPr>
        <w:t xml:space="preserve">11 – </w:t>
      </w:r>
      <w:r w:rsidR="00147A68" w:rsidRPr="00674C74">
        <w:rPr>
          <w:rFonts w:ascii="Arial" w:hAnsi="Arial" w:cs="Arial"/>
        </w:rPr>
        <w:t>0</w:t>
      </w:r>
      <w:r w:rsidR="005774B2" w:rsidRPr="00674C74">
        <w:rPr>
          <w:rFonts w:ascii="Arial" w:hAnsi="Arial" w:cs="Arial"/>
        </w:rPr>
        <w:t xml:space="preserve">8 - </w:t>
      </w:r>
      <w:r w:rsidR="00147A68" w:rsidRPr="00674C74">
        <w:rPr>
          <w:rFonts w:ascii="Arial" w:hAnsi="Arial" w:cs="Arial"/>
        </w:rPr>
        <w:t>20</w:t>
      </w:r>
    </w:p>
    <w:p w14:paraId="2663A18C" w14:textId="07196F81" w:rsidR="00DC5CA9" w:rsidRPr="00674C74" w:rsidRDefault="008962D9" w:rsidP="00317906">
      <w:pPr>
        <w:pStyle w:val="Details"/>
        <w:rPr>
          <w:rFonts w:ascii="Arial" w:hAnsi="Arial" w:cs="Arial"/>
        </w:rPr>
      </w:pPr>
      <w:r w:rsidRPr="00674C74">
        <w:rPr>
          <w:rFonts w:ascii="Arial" w:hAnsi="Arial" w:cs="Arial"/>
          <w:b/>
        </w:rPr>
        <w:t>Time</w:t>
      </w:r>
      <w:r w:rsidRPr="00674C74">
        <w:rPr>
          <w:rFonts w:ascii="Arial" w:hAnsi="Arial" w:cs="Arial"/>
        </w:rPr>
        <w:t>:</w:t>
      </w:r>
      <w:r w:rsidR="00DC5CA9" w:rsidRPr="00674C74">
        <w:rPr>
          <w:rFonts w:ascii="Arial" w:hAnsi="Arial" w:cs="Arial"/>
        </w:rPr>
        <w:t xml:space="preserve"> </w:t>
      </w:r>
      <w:r w:rsidR="00147A68" w:rsidRPr="00674C74">
        <w:rPr>
          <w:rFonts w:ascii="Arial" w:hAnsi="Arial" w:cs="Arial"/>
        </w:rPr>
        <w:t>19:30</w:t>
      </w:r>
    </w:p>
    <w:p w14:paraId="57393526" w14:textId="56940965" w:rsidR="00DC5CA9" w:rsidRPr="00674C74" w:rsidRDefault="008962D9" w:rsidP="00317906">
      <w:pPr>
        <w:pStyle w:val="Details"/>
        <w:rPr>
          <w:rFonts w:ascii="Arial" w:hAnsi="Arial" w:cs="Arial"/>
        </w:rPr>
      </w:pPr>
      <w:r w:rsidRPr="00674C74">
        <w:rPr>
          <w:rFonts w:ascii="Arial" w:hAnsi="Arial" w:cs="Arial"/>
          <w:b/>
        </w:rPr>
        <w:t>Facilitator</w:t>
      </w:r>
      <w:r w:rsidRPr="00674C74">
        <w:rPr>
          <w:rFonts w:ascii="Arial" w:hAnsi="Arial" w:cs="Arial"/>
        </w:rPr>
        <w:t>:</w:t>
      </w:r>
      <w:r w:rsidR="005774B2" w:rsidRPr="00674C74">
        <w:rPr>
          <w:rFonts w:ascii="Arial" w:hAnsi="Arial" w:cs="Arial"/>
        </w:rPr>
        <w:t xml:space="preserve"> Lachlan Boughton</w:t>
      </w:r>
    </w:p>
    <w:p w14:paraId="48B8E2F9" w14:textId="77777777" w:rsidR="00CA6B4F" w:rsidRPr="00674C74" w:rsidRDefault="007C515B" w:rsidP="000102B6">
      <w:pPr>
        <w:pStyle w:val="Heading1"/>
        <w:rPr>
          <w:rFonts w:ascii="Arial" w:hAnsi="Arial" w:cs="Arial"/>
        </w:rPr>
      </w:pPr>
      <w:sdt>
        <w:sdtPr>
          <w:rPr>
            <w:rFonts w:ascii="Arial" w:hAnsi="Arial" w:cs="Arial"/>
          </w:rPr>
          <w:alias w:val="In attendance:"/>
          <w:tag w:val="In attendance:"/>
          <w:id w:val="-34966697"/>
          <w:placeholder>
            <w:docPart w:val="E8E2CC7EE24842B2B98BB985CAF18A34"/>
          </w:placeholder>
          <w:temporary/>
          <w:showingPlcHdr/>
          <w15:appearance w15:val="hidden"/>
        </w:sdtPr>
        <w:sdtEndPr/>
        <w:sdtContent>
          <w:r w:rsidR="00CA6B4F" w:rsidRPr="00674C74">
            <w:rPr>
              <w:rFonts w:ascii="Arial" w:hAnsi="Arial" w:cs="Arial"/>
            </w:rPr>
            <w:t>In Attendance</w:t>
          </w:r>
        </w:sdtContent>
      </w:sdt>
    </w:p>
    <w:p w14:paraId="77E84112" w14:textId="6939595C" w:rsidR="00CA6B4F" w:rsidRPr="00674C74" w:rsidRDefault="00147A68" w:rsidP="00CA6B4F">
      <w:pPr>
        <w:rPr>
          <w:rFonts w:ascii="Arial" w:hAnsi="Arial" w:cs="Arial"/>
          <w:color w:val="000000" w:themeColor="text1"/>
        </w:rPr>
      </w:pPr>
      <w:r w:rsidRPr="00674C74">
        <w:rPr>
          <w:rFonts w:ascii="Arial" w:hAnsi="Arial" w:cs="Arial"/>
          <w:color w:val="000000" w:themeColor="text1"/>
        </w:rPr>
        <w:t>All team members in attendance</w:t>
      </w:r>
    </w:p>
    <w:p w14:paraId="6FE7583C" w14:textId="606D01A7" w:rsidR="00CA6B4F" w:rsidRPr="00674C74" w:rsidRDefault="005774B2" w:rsidP="000102B6">
      <w:pPr>
        <w:pStyle w:val="Heading1"/>
        <w:rPr>
          <w:rFonts w:ascii="Arial" w:hAnsi="Arial" w:cs="Arial"/>
        </w:rPr>
      </w:pPr>
      <w:r w:rsidRPr="00674C74">
        <w:rPr>
          <w:rFonts w:ascii="Arial" w:hAnsi="Arial" w:cs="Arial"/>
        </w:rPr>
        <w:t xml:space="preserve">Initial </w:t>
      </w:r>
      <w:r w:rsidR="00147A68" w:rsidRPr="00674C74">
        <w:rPr>
          <w:rFonts w:ascii="Arial" w:hAnsi="Arial" w:cs="Arial"/>
        </w:rPr>
        <w:t xml:space="preserve">Team </w:t>
      </w:r>
      <w:r w:rsidRPr="00674C74">
        <w:rPr>
          <w:rFonts w:ascii="Arial" w:hAnsi="Arial" w:cs="Arial"/>
        </w:rPr>
        <w:t>Discussion</w:t>
      </w:r>
    </w:p>
    <w:p w14:paraId="1930E1C5" w14:textId="21F40A22" w:rsidR="00CA6B4F" w:rsidRPr="00674C74" w:rsidRDefault="005774B2" w:rsidP="0048066F">
      <w:pPr>
        <w:rPr>
          <w:rFonts w:ascii="Arial" w:hAnsi="Arial" w:cs="Arial"/>
          <w:color w:val="000000" w:themeColor="text1"/>
        </w:rPr>
      </w:pPr>
      <w:r w:rsidRPr="00674C74">
        <w:rPr>
          <w:rFonts w:ascii="Arial" w:hAnsi="Arial" w:cs="Arial"/>
          <w:color w:val="000000" w:themeColor="text1"/>
        </w:rPr>
        <w:t xml:space="preserve">Discussed our progression throughout the week and what we accomplished, what we had trouble with. This including setting up architecture of the GitHub repository and Acceptance Tests for the User Stories </w:t>
      </w:r>
    </w:p>
    <w:p w14:paraId="035212AB" w14:textId="0A355F32" w:rsidR="00CA6B4F" w:rsidRPr="00674C74" w:rsidRDefault="00147A68" w:rsidP="000102B6">
      <w:pPr>
        <w:pStyle w:val="Heading1"/>
        <w:rPr>
          <w:rFonts w:ascii="Arial" w:hAnsi="Arial" w:cs="Arial"/>
        </w:rPr>
      </w:pPr>
      <w:r w:rsidRPr="00674C74">
        <w:rPr>
          <w:rFonts w:ascii="Arial" w:hAnsi="Arial" w:cs="Arial"/>
        </w:rPr>
        <w:t xml:space="preserve">Team </w:t>
      </w:r>
      <w:r w:rsidR="005774B2" w:rsidRPr="00674C74">
        <w:rPr>
          <w:rFonts w:ascii="Arial" w:hAnsi="Arial" w:cs="Arial"/>
        </w:rPr>
        <w:t>Task</w:t>
      </w:r>
      <w:r w:rsidRPr="00674C74">
        <w:rPr>
          <w:rFonts w:ascii="Arial" w:hAnsi="Arial" w:cs="Arial"/>
        </w:rPr>
        <w:t xml:space="preserve"> </w:t>
      </w:r>
      <w:r w:rsidR="005774B2" w:rsidRPr="00674C74">
        <w:rPr>
          <w:rFonts w:ascii="Arial" w:hAnsi="Arial" w:cs="Arial"/>
        </w:rPr>
        <w:t>A</w:t>
      </w:r>
      <w:r w:rsidRPr="00674C74">
        <w:rPr>
          <w:rFonts w:ascii="Arial" w:hAnsi="Arial" w:cs="Arial"/>
        </w:rPr>
        <w:t>llocation</w:t>
      </w:r>
    </w:p>
    <w:p w14:paraId="7EA2E443" w14:textId="52CFC45F" w:rsidR="00CA6B4F" w:rsidRPr="00674C74" w:rsidRDefault="005774B2" w:rsidP="0048066F">
      <w:pPr>
        <w:rPr>
          <w:rFonts w:ascii="Arial" w:hAnsi="Arial" w:cs="Arial"/>
        </w:rPr>
      </w:pPr>
      <w:r w:rsidRPr="00674C74">
        <w:rPr>
          <w:rFonts w:ascii="Arial" w:hAnsi="Arial" w:cs="Arial"/>
        </w:rPr>
        <w:t xml:space="preserve">Discussed what each team member is to achieve till the next meeting. Everyone has been assigned a minimum of 2 User Stories to then write Acceptance Tests for (these are due on the Sunday for individual marks). </w:t>
      </w:r>
    </w:p>
    <w:p w14:paraId="069071EF" w14:textId="353898B9" w:rsidR="00CA6B4F" w:rsidRPr="00674C74" w:rsidRDefault="00147A68" w:rsidP="000102B6">
      <w:pPr>
        <w:pStyle w:val="Heading1"/>
        <w:rPr>
          <w:rFonts w:ascii="Arial" w:hAnsi="Arial" w:cs="Arial"/>
        </w:rPr>
      </w:pPr>
      <w:r w:rsidRPr="00674C74">
        <w:rPr>
          <w:rFonts w:ascii="Arial" w:hAnsi="Arial" w:cs="Arial"/>
        </w:rPr>
        <w:t>Product Owner’s Report</w:t>
      </w:r>
    </w:p>
    <w:p w14:paraId="52F227EF" w14:textId="728CD526" w:rsidR="00147A68" w:rsidRPr="00674C74" w:rsidRDefault="00147A68" w:rsidP="00147A68">
      <w:pPr>
        <w:rPr>
          <w:rFonts w:ascii="Arial" w:hAnsi="Arial" w:cs="Arial"/>
        </w:rPr>
      </w:pPr>
      <w:r w:rsidRPr="00674C74">
        <w:rPr>
          <w:rFonts w:ascii="Arial" w:hAnsi="Arial" w:cs="Arial"/>
        </w:rPr>
        <w:t xml:space="preserve">Mohammed </w:t>
      </w:r>
      <w:r w:rsidR="005774B2" w:rsidRPr="00674C74">
        <w:rPr>
          <w:rFonts w:ascii="Arial" w:hAnsi="Arial" w:cs="Arial"/>
        </w:rPr>
        <w:t xml:space="preserve">joined the meeting, mentioning that our team seems to be on track and that we understand the project and what it in tales. Just mentioned to make sure our </w:t>
      </w:r>
      <w:proofErr w:type="spellStart"/>
      <w:r w:rsidR="005774B2" w:rsidRPr="00674C74">
        <w:rPr>
          <w:rFonts w:ascii="Arial" w:hAnsi="Arial" w:cs="Arial"/>
        </w:rPr>
        <w:t>ClickUp</w:t>
      </w:r>
      <w:proofErr w:type="spellEnd"/>
      <w:r w:rsidR="005774B2" w:rsidRPr="00674C74">
        <w:rPr>
          <w:rFonts w:ascii="Arial" w:hAnsi="Arial" w:cs="Arial"/>
        </w:rPr>
        <w:t xml:space="preserve"> </w:t>
      </w:r>
      <w:r w:rsidR="00674C74" w:rsidRPr="00674C74">
        <w:rPr>
          <w:rFonts w:ascii="Arial" w:hAnsi="Arial" w:cs="Arial"/>
        </w:rPr>
        <w:t>tasks are in the correct stages (i.e. “In-Progress”)</w:t>
      </w:r>
    </w:p>
    <w:p w14:paraId="0259767F" w14:textId="40C00145" w:rsidR="00CA6B4F" w:rsidRPr="00674C74" w:rsidRDefault="00147A68" w:rsidP="000102B6">
      <w:pPr>
        <w:pStyle w:val="Heading1"/>
        <w:rPr>
          <w:rFonts w:ascii="Arial" w:hAnsi="Arial" w:cs="Arial"/>
        </w:rPr>
      </w:pPr>
      <w:r w:rsidRPr="00674C74">
        <w:rPr>
          <w:rFonts w:ascii="Arial" w:hAnsi="Arial" w:cs="Arial"/>
        </w:rPr>
        <w:t>Project Direction</w:t>
      </w:r>
    </w:p>
    <w:p w14:paraId="49605166" w14:textId="06B5BE45" w:rsidR="00CA6B4F" w:rsidRPr="00674C74" w:rsidRDefault="00674C74" w:rsidP="00147A68">
      <w:pPr>
        <w:pStyle w:val="ListBullet"/>
        <w:numPr>
          <w:ilvl w:val="0"/>
          <w:numId w:val="0"/>
        </w:numPr>
        <w:rPr>
          <w:rFonts w:ascii="Arial" w:hAnsi="Arial" w:cs="Arial"/>
        </w:rPr>
      </w:pPr>
      <w:r w:rsidRPr="00674C74">
        <w:rPr>
          <w:rFonts w:ascii="Arial" w:hAnsi="Arial" w:cs="Arial"/>
        </w:rPr>
        <w:t xml:space="preserve">We are aiming to have </w:t>
      </w:r>
      <w:r w:rsidR="00950167" w:rsidRPr="00674C74">
        <w:rPr>
          <w:rFonts w:ascii="Arial" w:hAnsi="Arial" w:cs="Arial"/>
        </w:rPr>
        <w:t>most of</w:t>
      </w:r>
      <w:r w:rsidRPr="00674C74">
        <w:rPr>
          <w:rFonts w:ascii="Arial" w:hAnsi="Arial" w:cs="Arial"/>
        </w:rPr>
        <w:t xml:space="preserve"> our Acceptance Tests and DoD’s completed for the User Stories; and to possibly begin developing parts of the project.</w:t>
      </w:r>
    </w:p>
    <w:p w14:paraId="0F1F9A76" w14:textId="77777777" w:rsidR="00CA6B4F" w:rsidRPr="00674C74" w:rsidRDefault="007C515B" w:rsidP="000102B6">
      <w:pPr>
        <w:pStyle w:val="Heading1"/>
        <w:rPr>
          <w:rFonts w:ascii="Arial" w:hAnsi="Arial" w:cs="Arial"/>
        </w:rPr>
      </w:pPr>
      <w:sdt>
        <w:sdtPr>
          <w:rPr>
            <w:rFonts w:ascii="Arial" w:hAnsi="Arial" w:cs="Arial"/>
          </w:rPr>
          <w:alias w:val="Next meeting:"/>
          <w:tag w:val="Next meeting:"/>
          <w:id w:val="-1524860034"/>
          <w:placeholder>
            <w:docPart w:val="E04B3731138D4750A1F96099903EEF88"/>
          </w:placeholder>
          <w:temporary/>
          <w:showingPlcHdr/>
          <w15:appearance w15:val="hidden"/>
        </w:sdtPr>
        <w:sdtEndPr/>
        <w:sdtContent>
          <w:r w:rsidR="00CA6B4F" w:rsidRPr="00674C74">
            <w:rPr>
              <w:rFonts w:ascii="Arial" w:hAnsi="Arial" w:cs="Arial"/>
            </w:rPr>
            <w:t>Next Meeting</w:t>
          </w:r>
        </w:sdtContent>
      </w:sdt>
    </w:p>
    <w:p w14:paraId="70FD1FA9" w14:textId="074BB210" w:rsidR="0001626D" w:rsidRPr="00674C74" w:rsidRDefault="00147A68" w:rsidP="000102B6">
      <w:pPr>
        <w:rPr>
          <w:rFonts w:ascii="Arial" w:hAnsi="Arial" w:cs="Arial"/>
        </w:rPr>
      </w:pPr>
      <w:r w:rsidRPr="00674C74">
        <w:rPr>
          <w:rFonts w:ascii="Arial" w:hAnsi="Arial" w:cs="Arial"/>
        </w:rPr>
        <w:t>Meeting finished at 20:</w:t>
      </w:r>
      <w:r w:rsidR="005774B2" w:rsidRPr="00674C74">
        <w:rPr>
          <w:rFonts w:ascii="Arial" w:hAnsi="Arial" w:cs="Arial"/>
        </w:rPr>
        <w:t>00</w:t>
      </w:r>
      <w:r w:rsidRPr="00674C74">
        <w:rPr>
          <w:rFonts w:ascii="Arial" w:hAnsi="Arial" w:cs="Arial"/>
        </w:rPr>
        <w:t xml:space="preserve"> and </w:t>
      </w:r>
      <w:r w:rsidR="005774B2" w:rsidRPr="00674C74">
        <w:rPr>
          <w:rFonts w:ascii="Arial" w:hAnsi="Arial" w:cs="Arial"/>
        </w:rPr>
        <w:t xml:space="preserve">the next meetings will be 14/08 at </w:t>
      </w:r>
      <w:r w:rsidR="00674C74" w:rsidRPr="00674C74">
        <w:rPr>
          <w:rFonts w:ascii="Arial" w:hAnsi="Arial" w:cs="Arial"/>
        </w:rPr>
        <w:t>14</w:t>
      </w:r>
      <w:r w:rsidR="005774B2" w:rsidRPr="00674C74">
        <w:rPr>
          <w:rFonts w:ascii="Arial" w:hAnsi="Arial" w:cs="Arial"/>
        </w:rPr>
        <w:t>:30 and 17/08 at 19:30</w:t>
      </w:r>
      <w:r w:rsidR="008962D9" w:rsidRPr="00674C74">
        <w:rPr>
          <w:rFonts w:ascii="Arial" w:hAnsi="Arial" w:cs="Arial"/>
          <w:noProof/>
        </w:rPr>
        <mc:AlternateContent>
          <mc:Choice Requires="wps">
            <w:drawing>
              <wp:anchor distT="0" distB="0" distL="114300" distR="114300" simplePos="0" relativeHeight="251674624" behindDoc="0" locked="0" layoutInCell="1" allowOverlap="1" wp14:anchorId="39B48AAF" wp14:editId="5E3931D1">
                <wp:simplePos x="0" y="0"/>
                <wp:positionH relativeFrom="column">
                  <wp:posOffset>-742950</wp:posOffset>
                </wp:positionH>
                <wp:positionV relativeFrom="paragraph">
                  <wp:posOffset>5530759</wp:posOffset>
                </wp:positionV>
                <wp:extent cx="7862207" cy="257810"/>
                <wp:effectExtent l="0" t="0" r="0" b="0"/>
                <wp:wrapNone/>
                <wp:docPr id="25" name="Rectangle 25" descr="decorative element"/>
                <wp:cNvGraphicFramePr/>
                <a:graphic xmlns:a="http://schemas.openxmlformats.org/drawingml/2006/main">
                  <a:graphicData uri="http://schemas.microsoft.com/office/word/2010/wordprocessingShape">
                    <wps:wsp>
                      <wps:cNvSpPr/>
                      <wps:spPr>
                        <a:xfrm>
                          <a:off x="0" y="0"/>
                          <a:ext cx="7862207"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71256" id="Rectangle 25" o:spid="_x0000_s1026" alt="decorative element" style="position:absolute;margin-left:-58.5pt;margin-top:435.5pt;width:619.05pt;height:2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" fillcolor="#1cade4 [3204]" stroked="f" strokeweight="1pt">
                <v:fill color2="#1481ab [2404]" rotate="t" angle="270" colors="0 #1cade4;62259f #1482ac" focus="100%" type="gradient"/>
              </v:rect>
            </w:pict>
          </mc:Fallback>
        </mc:AlternateContent>
      </w:r>
    </w:p>
    <w:sectPr w:rsidR="0001626D" w:rsidRPr="00674C74" w:rsidSect="000102B6">
      <w:headerReference w:type="default" r:id="rId10"/>
      <w:footerReference w:type="default" r:id="rId11"/>
      <w:headerReference w:type="first" r:id="rId12"/>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7FC6D" w14:textId="77777777" w:rsidR="007C515B" w:rsidRDefault="007C515B">
      <w:pPr>
        <w:spacing w:after="0" w:line="240" w:lineRule="auto"/>
      </w:pPr>
      <w:r>
        <w:separator/>
      </w:r>
    </w:p>
  </w:endnote>
  <w:endnote w:type="continuationSeparator" w:id="0">
    <w:p w14:paraId="0555F1EA" w14:textId="77777777" w:rsidR="007C515B" w:rsidRDefault="007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88A71" w14:textId="77777777" w:rsidR="0001626D" w:rsidRPr="00544235" w:rsidRDefault="00317906">
    <w:pPr>
      <w:pStyle w:val="Footer"/>
      <w:rPr>
        <w:color w:val="335B74" w:themeColor="text2"/>
      </w:rPr>
    </w:pPr>
    <w:r>
      <w:rPr>
        <w:noProof/>
      </w:rPr>
      <mc:AlternateContent>
        <mc:Choice Requires="wps">
          <w:drawing>
            <wp:anchor distT="0" distB="0" distL="114300" distR="114300" simplePos="0" relativeHeight="251661312" behindDoc="0" locked="0" layoutInCell="1" allowOverlap="1" wp14:anchorId="34E8F576" wp14:editId="681D78D8">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679C4"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rPr>
      <w:fldChar w:fldCharType="begin"/>
    </w:r>
    <w:r w:rsidR="00DA4A43" w:rsidRPr="00544235">
      <w:rPr>
        <w:color w:val="335B74" w:themeColor="text2"/>
      </w:rPr>
      <w:instrText xml:space="preserve"> PAGE   \* MERGEFORMAT </w:instrText>
    </w:r>
    <w:r w:rsidR="00DA4A43" w:rsidRPr="00544235">
      <w:rPr>
        <w:color w:val="335B74" w:themeColor="text2"/>
      </w:rPr>
      <w:fldChar w:fldCharType="separate"/>
    </w:r>
    <w:r w:rsidR="00DF3520">
      <w:rPr>
        <w:noProof/>
        <w:color w:val="335B74" w:themeColor="text2"/>
      </w:rPr>
      <w:t>2</w:t>
    </w:r>
    <w:r w:rsidR="00DA4A43"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BAAFA" w14:textId="77777777" w:rsidR="007C515B" w:rsidRDefault="007C515B">
      <w:pPr>
        <w:spacing w:after="0" w:line="240" w:lineRule="auto"/>
      </w:pPr>
      <w:r>
        <w:separator/>
      </w:r>
    </w:p>
  </w:footnote>
  <w:footnote w:type="continuationSeparator" w:id="0">
    <w:p w14:paraId="0F355C22" w14:textId="77777777" w:rsidR="007C515B" w:rsidRDefault="007C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C029D" w14:textId="77777777" w:rsidR="000102B6" w:rsidRDefault="000102B6">
    <w:pPr>
      <w:pStyle w:val="Header"/>
    </w:pPr>
    <w:r>
      <w:rPr>
        <w:noProof/>
      </w:rPr>
      <mc:AlternateContent>
        <mc:Choice Requires="wps">
          <w:drawing>
            <wp:anchor distT="0" distB="0" distL="114300" distR="114300" simplePos="0" relativeHeight="251663360" behindDoc="0" locked="0" layoutInCell="1" allowOverlap="1" wp14:anchorId="4F130891" wp14:editId="283C85E2">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4F30D"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B273B" w14:textId="381848C7" w:rsidR="00460C32" w:rsidRDefault="00460C32">
    <w:pPr>
      <w:pStyle w:val="Header"/>
    </w:pPr>
  </w:p>
  <w:p w14:paraId="07CF729B" w14:textId="61124A59" w:rsidR="00DC5CA9" w:rsidRDefault="00DC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68"/>
    <w:rsid w:val="000102B6"/>
    <w:rsid w:val="0001495E"/>
    <w:rsid w:val="0001626D"/>
    <w:rsid w:val="00020201"/>
    <w:rsid w:val="00040852"/>
    <w:rsid w:val="00096EA6"/>
    <w:rsid w:val="0010367C"/>
    <w:rsid w:val="00147A68"/>
    <w:rsid w:val="001B655A"/>
    <w:rsid w:val="002E6287"/>
    <w:rsid w:val="00317906"/>
    <w:rsid w:val="003C520B"/>
    <w:rsid w:val="00460C32"/>
    <w:rsid w:val="0048066F"/>
    <w:rsid w:val="004A7BEF"/>
    <w:rsid w:val="004B13B1"/>
    <w:rsid w:val="00524B92"/>
    <w:rsid w:val="00544235"/>
    <w:rsid w:val="00560F76"/>
    <w:rsid w:val="005774B2"/>
    <w:rsid w:val="0058317D"/>
    <w:rsid w:val="00674C74"/>
    <w:rsid w:val="007038AD"/>
    <w:rsid w:val="00736BDC"/>
    <w:rsid w:val="007520BE"/>
    <w:rsid w:val="007C515B"/>
    <w:rsid w:val="00840C37"/>
    <w:rsid w:val="00844354"/>
    <w:rsid w:val="008962D9"/>
    <w:rsid w:val="00950167"/>
    <w:rsid w:val="00A448C1"/>
    <w:rsid w:val="00AA7AA0"/>
    <w:rsid w:val="00AE735A"/>
    <w:rsid w:val="00C34F93"/>
    <w:rsid w:val="00C455D8"/>
    <w:rsid w:val="00C5399C"/>
    <w:rsid w:val="00CA6B4F"/>
    <w:rsid w:val="00D45644"/>
    <w:rsid w:val="00DA4A43"/>
    <w:rsid w:val="00DC5883"/>
    <w:rsid w:val="00DC5CA9"/>
    <w:rsid w:val="00DF3520"/>
    <w:rsid w:val="00E37225"/>
    <w:rsid w:val="00EA417A"/>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4588E"/>
  <w15:chartTrackingRefBased/>
  <w15:docId w15:val="{7E298064-1F6D-4CAA-934B-03C9F3E1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paragraph" w:customStyle="1" w:styleId="46D1C203330E472E83242A5C1DA07894">
    <w:name w:val="46D1C203330E472E83242A5C1DA07894"/>
    <w:rsid w:val="00147A68"/>
    <w:pPr>
      <w:spacing w:after="160" w:line="259" w:lineRule="auto"/>
    </w:pPr>
    <w:rPr>
      <w:color w:val="auto"/>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10678">
      <w:bodyDiv w:val="1"/>
      <w:marLeft w:val="0"/>
      <w:marRight w:val="0"/>
      <w:marTop w:val="0"/>
      <w:marBottom w:val="0"/>
      <w:divBdr>
        <w:top w:val="none" w:sz="0" w:space="0" w:color="auto"/>
        <w:left w:val="none" w:sz="0" w:space="0" w:color="auto"/>
        <w:bottom w:val="none" w:sz="0" w:space="0" w:color="auto"/>
        <w:right w:val="none" w:sz="0" w:space="0" w:color="auto"/>
      </w:divBdr>
    </w:div>
    <w:div w:id="103268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ar\AppData\Roaming\Microsoft\Templates\Education%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E2CC7EE24842B2B98BB985CAF18A34"/>
        <w:category>
          <w:name w:val="General"/>
          <w:gallery w:val="placeholder"/>
        </w:category>
        <w:types>
          <w:type w:val="bbPlcHdr"/>
        </w:types>
        <w:behaviors>
          <w:behavior w:val="content"/>
        </w:behaviors>
        <w:guid w:val="{3682B66A-4D2C-49E5-BA38-9CE85F1D9631}"/>
      </w:docPartPr>
      <w:docPartBody>
        <w:p w:rsidR="00A42826" w:rsidRDefault="00CF79DE">
          <w:pPr>
            <w:pStyle w:val="E8E2CC7EE24842B2B98BB985CAF18A34"/>
          </w:pPr>
          <w:r w:rsidRPr="000102B6">
            <w:t>In Attendance</w:t>
          </w:r>
        </w:p>
      </w:docPartBody>
    </w:docPart>
    <w:docPart>
      <w:docPartPr>
        <w:name w:val="E04B3731138D4750A1F96099903EEF88"/>
        <w:category>
          <w:name w:val="General"/>
          <w:gallery w:val="placeholder"/>
        </w:category>
        <w:types>
          <w:type w:val="bbPlcHdr"/>
        </w:types>
        <w:behaviors>
          <w:behavior w:val="content"/>
        </w:behaviors>
        <w:guid w:val="{6A92696F-83B6-45AE-8B0A-1245DC92AAAF}"/>
      </w:docPartPr>
      <w:docPartBody>
        <w:p w:rsidR="00A42826" w:rsidRDefault="00CF79DE">
          <w:pPr>
            <w:pStyle w:val="E04B3731138D4750A1F96099903EEF88"/>
          </w:pPr>
          <w:r w:rsidRPr="00CA6B4F">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DE"/>
    <w:rsid w:val="002D066B"/>
    <w:rsid w:val="00A42826"/>
    <w:rsid w:val="00CF7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line="264" w:lineRule="auto"/>
      <w:outlineLvl w:val="0"/>
    </w:pPr>
    <w:rPr>
      <w:rFonts w:asciiTheme="majorHAnsi" w:eastAsiaTheme="majorEastAsia" w:hAnsiTheme="majorHAnsi" w:cstheme="majorBidi"/>
      <w:color w:val="ED7D31" w:themeColor="accent2"/>
      <w:sz w:val="30"/>
      <w:szCs w:val="3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C44D2398434EA38AE1D8AC543C0676">
    <w:name w:val="66C44D2398434EA38AE1D8AC543C0676"/>
  </w:style>
  <w:style w:type="character" w:styleId="PlaceholderText">
    <w:name w:val="Placeholder Text"/>
    <w:basedOn w:val="DefaultParagraphFont"/>
    <w:uiPriority w:val="99"/>
    <w:semiHidden/>
    <w:rPr>
      <w:color w:val="808080"/>
    </w:rPr>
  </w:style>
  <w:style w:type="paragraph" w:customStyle="1" w:styleId="D167BEF1209848D789E76ECCE7243F6B">
    <w:name w:val="D167BEF1209848D789E76ECCE7243F6B"/>
  </w:style>
  <w:style w:type="paragraph" w:customStyle="1" w:styleId="98B92C042D2F42D9B78CB697AE39520C">
    <w:name w:val="98B92C042D2F42D9B78CB697AE39520C"/>
  </w:style>
  <w:style w:type="paragraph" w:customStyle="1" w:styleId="1BCFA8C017864AE5930E57085BA29A7F">
    <w:name w:val="1BCFA8C017864AE5930E57085BA29A7F"/>
  </w:style>
  <w:style w:type="paragraph" w:customStyle="1" w:styleId="E8E2CC7EE24842B2B98BB985CAF18A34">
    <w:name w:val="E8E2CC7EE24842B2B98BB985CAF18A34"/>
  </w:style>
  <w:style w:type="paragraph" w:customStyle="1" w:styleId="98209216231F4DD7AC55B8DCB035CD4C">
    <w:name w:val="98209216231F4DD7AC55B8DCB035CD4C"/>
  </w:style>
  <w:style w:type="paragraph" w:customStyle="1" w:styleId="EC01ACCC13654319A7593A7F066004EC">
    <w:name w:val="EC01ACCC13654319A7593A7F066004EC"/>
  </w:style>
  <w:style w:type="paragraph" w:customStyle="1" w:styleId="F136FC1CB8B0428B9BA393A379E5F492">
    <w:name w:val="F136FC1CB8B0428B9BA393A379E5F492"/>
  </w:style>
  <w:style w:type="paragraph" w:customStyle="1" w:styleId="66F6E014F14E48DD8C98BA57A033A0C4">
    <w:name w:val="66F6E014F14E48DD8C98BA57A033A0C4"/>
  </w:style>
  <w:style w:type="paragraph" w:customStyle="1" w:styleId="A8FB56CCF5F94E46B5949CF453360512">
    <w:name w:val="A8FB56CCF5F94E46B5949CF453360512"/>
  </w:style>
  <w:style w:type="paragraph" w:customStyle="1" w:styleId="2F0B8DF70BB64AE8AE8F3EE75FEE4627">
    <w:name w:val="2F0B8DF70BB64AE8AE8F3EE75FEE4627"/>
  </w:style>
  <w:style w:type="paragraph" w:customStyle="1" w:styleId="51D9E3BF3E5545A2A737DB5B99D60132">
    <w:name w:val="51D9E3BF3E5545A2A737DB5B99D60132"/>
  </w:style>
  <w:style w:type="paragraph" w:customStyle="1" w:styleId="B14ED3EEBCF04E78A92326760A25339E">
    <w:name w:val="B14ED3EEBCF04E78A92326760A25339E"/>
  </w:style>
  <w:style w:type="paragraph" w:customStyle="1" w:styleId="46D1C203330E472E83242A5C1DA07894">
    <w:name w:val="46D1C203330E472E83242A5C1DA07894"/>
  </w:style>
  <w:style w:type="paragraph" w:customStyle="1" w:styleId="60B19F6423674F5BAC1FF5CF49DB2018">
    <w:name w:val="60B19F6423674F5BAC1FF5CF49DB2018"/>
  </w:style>
  <w:style w:type="paragraph" w:customStyle="1" w:styleId="6D0B45DBE994432C8D6706303ABC8D09">
    <w:name w:val="6D0B45DBE994432C8D6706303ABC8D09"/>
  </w:style>
  <w:style w:type="paragraph" w:customStyle="1" w:styleId="5621CF5A49BD40B79424F352D3AA5B34">
    <w:name w:val="5621CF5A49BD40B79424F352D3AA5B34"/>
  </w:style>
  <w:style w:type="paragraph" w:customStyle="1" w:styleId="8E839C8C6BE6487FAEBB145B041C86C4">
    <w:name w:val="8E839C8C6BE6487FAEBB145B041C86C4"/>
  </w:style>
  <w:style w:type="paragraph" w:customStyle="1" w:styleId="C17356E0EB704565805DBB410B350277">
    <w:name w:val="C17356E0EB704565805DBB410B350277"/>
  </w:style>
  <w:style w:type="character" w:customStyle="1" w:styleId="Heading1Char">
    <w:name w:val="Heading 1 Char"/>
    <w:basedOn w:val="DefaultParagraphFont"/>
    <w:link w:val="Heading1"/>
    <w:uiPriority w:val="4"/>
    <w:rPr>
      <w:rFonts w:asciiTheme="majorHAnsi" w:eastAsiaTheme="majorEastAsia" w:hAnsiTheme="majorHAnsi" w:cstheme="majorBidi"/>
      <w:color w:val="ED7D31" w:themeColor="accent2"/>
      <w:sz w:val="30"/>
      <w:szCs w:val="30"/>
      <w:lang w:val="en-US" w:eastAsia="ja-JP"/>
    </w:rPr>
  </w:style>
  <w:style w:type="paragraph" w:customStyle="1" w:styleId="6C1D767821534BB18DE465385689A8D1">
    <w:name w:val="6C1D767821534BB18DE465385689A8D1"/>
  </w:style>
  <w:style w:type="paragraph" w:styleId="ListBullet">
    <w:name w:val="List Bullet"/>
    <w:basedOn w:val="Normal"/>
    <w:uiPriority w:val="10"/>
    <w:qFormat/>
    <w:pPr>
      <w:numPr>
        <w:numId w:val="1"/>
      </w:numPr>
      <w:spacing w:before="100" w:after="100" w:line="240" w:lineRule="auto"/>
      <w:contextualSpacing/>
    </w:pPr>
    <w:rPr>
      <w:color w:val="404040" w:themeColor="text1" w:themeTint="BF"/>
      <w:sz w:val="24"/>
      <w:szCs w:val="21"/>
      <w:lang w:val="en-US" w:eastAsia="ja-JP"/>
    </w:rPr>
  </w:style>
  <w:style w:type="paragraph" w:customStyle="1" w:styleId="36191424D55741F18C575E78660CA0D0">
    <w:name w:val="36191424D55741F18C575E78660CA0D0"/>
  </w:style>
  <w:style w:type="paragraph" w:customStyle="1" w:styleId="EBADB08FD2FE480581210E5024AD7A50">
    <w:name w:val="EBADB08FD2FE480581210E5024AD7A50"/>
  </w:style>
  <w:style w:type="paragraph" w:customStyle="1" w:styleId="CF306834BF7E41E9AA54E34EEBB29512">
    <w:name w:val="CF306834BF7E41E9AA54E34EEBB29512"/>
  </w:style>
  <w:style w:type="paragraph" w:customStyle="1" w:styleId="284CBDFCE33A48788C1A368880A4A0BF">
    <w:name w:val="284CBDFCE33A48788C1A368880A4A0BF"/>
  </w:style>
  <w:style w:type="paragraph" w:customStyle="1" w:styleId="2156A3E0D9844867838BE65515CE432B">
    <w:name w:val="2156A3E0D9844867838BE65515CE432B"/>
  </w:style>
  <w:style w:type="paragraph" w:customStyle="1" w:styleId="394DEC170EFB4EC98F4F7A6A2E2F9448">
    <w:name w:val="394DEC170EFB4EC98F4F7A6A2E2F9448"/>
  </w:style>
  <w:style w:type="paragraph" w:customStyle="1" w:styleId="E04B3731138D4750A1F96099903EEF88">
    <w:name w:val="E04B3731138D4750A1F96099903EEF88"/>
  </w:style>
  <w:style w:type="paragraph" w:customStyle="1" w:styleId="89CCFEE46D2B4384890D63B39DF51739">
    <w:name w:val="89CCFEE46D2B4384890D63B39DF51739"/>
  </w:style>
  <w:style w:type="paragraph" w:customStyle="1" w:styleId="ED70ED8DC30844B390CA74FB5DD67432">
    <w:name w:val="ED70ED8DC30844B390CA74FB5DD67432"/>
  </w:style>
  <w:style w:type="paragraph" w:customStyle="1" w:styleId="53580DEE52404239A97D89D8A407CE1C">
    <w:name w:val="53580DEE52404239A97D89D8A407CE1C"/>
  </w:style>
  <w:style w:type="paragraph" w:customStyle="1" w:styleId="AC8BA53EFA694FD0B9EEE548E6853340">
    <w:name w:val="AC8BA53EFA694FD0B9EEE548E6853340"/>
    <w:rsid w:val="00A428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1370891A6A3D40AD82BB7F656CD3EB" ma:contentTypeVersion="2" ma:contentTypeDescription="Create a new document." ma:contentTypeScope="" ma:versionID="5b861b5567981affda1d24463750cd5f">
  <xsd:schema xmlns:xsd="http://www.w3.org/2001/XMLSchema" xmlns:xs="http://www.w3.org/2001/XMLSchema" xmlns:p="http://schemas.microsoft.com/office/2006/metadata/properties" xmlns:ns2="5be39e7a-4ec2-4096-a8f2-748a8dad7ee0" targetNamespace="http://schemas.microsoft.com/office/2006/metadata/properties" ma:root="true" ma:fieldsID="bcc15cf02224214b24b715840a6ddbd6" ns2:_="">
    <xsd:import namespace="5be39e7a-4ec2-4096-a8f2-748a8dad7ee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39e7a-4ec2-4096-a8f2-748a8dad7e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86C32D-6777-4A22-9512-B1A89F60A43E}"/>
</file>

<file path=customXml/itemProps2.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3.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Education minutes</Template>
  <TotalTime>217</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dc:creator>
  <cp:keywords/>
  <dc:description/>
  <cp:lastModifiedBy>Lachlan Boughton</cp:lastModifiedBy>
  <cp:revision>2</cp:revision>
  <dcterms:created xsi:type="dcterms:W3CDTF">2020-07-28T10:34:00Z</dcterms:created>
  <dcterms:modified xsi:type="dcterms:W3CDTF">2020-08-12T13:05:00Z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0x0101001D1370891A6A3D40AD82BB7F656CD3EB</vt:lpwstr>
  </property>
</Properties>
</file>