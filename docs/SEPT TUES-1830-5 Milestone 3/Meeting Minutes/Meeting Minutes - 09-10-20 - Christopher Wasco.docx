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C3185" w14:textId="3EFCA5B6" w:rsidR="0001626D" w:rsidRPr="00147A68" w:rsidRDefault="00147A68" w:rsidP="000102B6">
      <w:pPr>
        <w:pStyle w:val="Title"/>
        <w:rPr>
          <w:lang w:val="en-AU"/>
        </w:rPr>
      </w:pPr>
      <w:r w:rsidRPr="00147A68">
        <w:rPr>
          <w:lang w:val="en-AU"/>
        </w:rPr>
        <w:t>TUES-18.30-5 </w:t>
      </w:r>
    </w:p>
    <w:p w14:paraId="404472EA" w14:textId="77777777" w:rsidR="00560F76" w:rsidRPr="000102B6" w:rsidRDefault="000102B6" w:rsidP="000102B6">
      <w:pPr>
        <w:pStyle w:val="Title"/>
      </w:pPr>
      <w:r w:rsidRPr="000102B6">
        <w:t>Minutes</w:t>
      </w:r>
    </w:p>
    <w:p w14:paraId="48B8E2F9" w14:textId="14A06B34" w:rsidR="00CA6B4F" w:rsidRDefault="002A6EEC" w:rsidP="000102B6">
      <w:pPr>
        <w:pStyle w:val="Heading1"/>
      </w:pPr>
      <w:r>
        <w:t>Meeting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8628"/>
      </w:tblGrid>
      <w:tr w:rsidR="002A6EEC" w14:paraId="2F144B24" w14:textId="77777777" w:rsidTr="002A6EEC">
        <w:trPr>
          <w:jc w:val="center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38D38B68" w14:textId="4C91CFA3" w:rsidR="002A6EEC" w:rsidRPr="002A6EEC" w:rsidRDefault="002A6EEC" w:rsidP="002A6EEC">
            <w:pPr>
              <w:rPr>
                <w:b/>
                <w:color w:val="2683C6" w:themeColor="accent2"/>
              </w:rPr>
            </w:pPr>
            <w:r w:rsidRPr="002A6EEC">
              <w:rPr>
                <w:b/>
                <w:color w:val="2683C6" w:themeColor="accent2"/>
              </w:rPr>
              <w:t>Date</w:t>
            </w:r>
          </w:p>
        </w:tc>
        <w:tc>
          <w:tcPr>
            <w:tcW w:w="8628" w:type="dxa"/>
            <w:tcBorders>
              <w:left w:val="single" w:sz="4" w:space="0" w:color="auto"/>
            </w:tcBorders>
          </w:tcPr>
          <w:p w14:paraId="2697F810" w14:textId="362F516E" w:rsidR="002A6EEC" w:rsidRDefault="007944F7" w:rsidP="00FD12F0">
            <w:r>
              <w:t>09</w:t>
            </w:r>
            <w:r w:rsidR="009F4E65">
              <w:t>/10</w:t>
            </w:r>
            <w:r w:rsidR="002A6EEC">
              <w:t xml:space="preserve">/20 </w:t>
            </w:r>
            <w:r w:rsidR="009F4E65">
              <w:t>–</w:t>
            </w:r>
            <w:r w:rsidR="003C290C">
              <w:t xml:space="preserve"> </w:t>
            </w:r>
            <w:r w:rsidR="00FD12F0">
              <w:t>15:00</w:t>
            </w:r>
          </w:p>
        </w:tc>
      </w:tr>
      <w:tr w:rsidR="002A6EEC" w14:paraId="11EA1801" w14:textId="77777777" w:rsidTr="002A6EEC">
        <w:trPr>
          <w:jc w:val="center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389368F0" w14:textId="10D772E7" w:rsidR="002A6EEC" w:rsidRPr="002A6EEC" w:rsidRDefault="002A6EEC" w:rsidP="002A6EEC">
            <w:pPr>
              <w:rPr>
                <w:b/>
                <w:color w:val="2683C6" w:themeColor="accent2"/>
              </w:rPr>
            </w:pPr>
            <w:r w:rsidRPr="002A6EEC">
              <w:rPr>
                <w:b/>
                <w:color w:val="2683C6" w:themeColor="accent2"/>
              </w:rPr>
              <w:t xml:space="preserve">Venue </w:t>
            </w:r>
          </w:p>
        </w:tc>
        <w:tc>
          <w:tcPr>
            <w:tcW w:w="8628" w:type="dxa"/>
            <w:tcBorders>
              <w:left w:val="single" w:sz="4" w:space="0" w:color="auto"/>
            </w:tcBorders>
          </w:tcPr>
          <w:p w14:paraId="0A2D9642" w14:textId="003FD75F" w:rsidR="002A6EEC" w:rsidRDefault="002A6EEC" w:rsidP="002A6EEC">
            <w:r>
              <w:t>Microsoft Teams</w:t>
            </w:r>
          </w:p>
        </w:tc>
      </w:tr>
      <w:tr w:rsidR="002A6EEC" w14:paraId="1F40EDC3" w14:textId="77777777" w:rsidTr="002A6EEC">
        <w:trPr>
          <w:jc w:val="center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5CA7906A" w14:textId="345FB912" w:rsidR="002A6EEC" w:rsidRPr="002A6EEC" w:rsidRDefault="002A6EEC" w:rsidP="002A6EEC">
            <w:pPr>
              <w:rPr>
                <w:b/>
                <w:color w:val="2683C6" w:themeColor="accent2"/>
              </w:rPr>
            </w:pPr>
            <w:r w:rsidRPr="002A6EEC">
              <w:rPr>
                <w:b/>
                <w:color w:val="2683C6" w:themeColor="accent2"/>
              </w:rPr>
              <w:t>Attendees</w:t>
            </w:r>
          </w:p>
        </w:tc>
        <w:tc>
          <w:tcPr>
            <w:tcW w:w="8628" w:type="dxa"/>
            <w:tcBorders>
              <w:left w:val="single" w:sz="4" w:space="0" w:color="auto"/>
            </w:tcBorders>
          </w:tcPr>
          <w:p w14:paraId="06E293EB" w14:textId="77777777" w:rsidR="002A6EEC" w:rsidRDefault="002A6EEC" w:rsidP="002A6EEC">
            <w:r>
              <w:t>Caspar Koutsoukis</w:t>
            </w:r>
          </w:p>
          <w:p w14:paraId="1B1EBDB4" w14:textId="77777777" w:rsidR="002A6EEC" w:rsidRDefault="002A6EEC" w:rsidP="002A6EEC">
            <w:r>
              <w:t>Tianchen Zhuang</w:t>
            </w:r>
          </w:p>
          <w:p w14:paraId="6FAC9E85" w14:textId="77777777" w:rsidR="002A6EEC" w:rsidRDefault="002A6EEC" w:rsidP="002A6EEC">
            <w:r>
              <w:t>Christopher Wasco</w:t>
            </w:r>
          </w:p>
          <w:p w14:paraId="235C193D" w14:textId="1B07BB58" w:rsidR="002A6EEC" w:rsidRDefault="002A6EEC" w:rsidP="002A6EEC">
            <w:r>
              <w:t>Lachlan Boughton</w:t>
            </w:r>
          </w:p>
        </w:tc>
      </w:tr>
    </w:tbl>
    <w:p w14:paraId="1721647E" w14:textId="00504A84" w:rsidR="00CB1CDC" w:rsidRDefault="002A6EEC" w:rsidP="00CB1CDC">
      <w:pPr>
        <w:pStyle w:val="Heading1"/>
      </w:pPr>
      <w:r>
        <w:t>Information/Decisions</w:t>
      </w:r>
    </w:p>
    <w:p w14:paraId="4276C7AF" w14:textId="034FCBB0" w:rsidR="0072115E" w:rsidRDefault="0072115E" w:rsidP="0072115E">
      <w:pPr>
        <w:pStyle w:val="ListParagraph"/>
        <w:numPr>
          <w:ilvl w:val="0"/>
          <w:numId w:val="6"/>
        </w:numPr>
      </w:pPr>
      <w:r>
        <w:t>Discussion based on issue within getting bookings (infinite loop occurring)</w:t>
      </w:r>
    </w:p>
    <w:p w14:paraId="6F219400" w14:textId="7A908C54" w:rsidR="0072115E" w:rsidRDefault="0072115E" w:rsidP="0072115E">
      <w:pPr>
        <w:pStyle w:val="ListParagraph"/>
        <w:numPr>
          <w:ilvl w:val="0"/>
          <w:numId w:val="6"/>
        </w:numPr>
      </w:pPr>
      <w:r>
        <w:t xml:space="preserve">Admin Dashboard has some progress, </w:t>
      </w:r>
      <w:r w:rsidR="00622AF5">
        <w:t>can show business and customer list</w:t>
      </w:r>
    </w:p>
    <w:p w14:paraId="3A055B69" w14:textId="2596164A" w:rsidR="00622AF5" w:rsidRDefault="00622AF5" w:rsidP="0072115E">
      <w:pPr>
        <w:pStyle w:val="ListParagraph"/>
        <w:numPr>
          <w:ilvl w:val="0"/>
          <w:numId w:val="6"/>
        </w:numPr>
      </w:pPr>
      <w:r>
        <w:t>Spring Security implementation almost complete</w:t>
      </w:r>
    </w:p>
    <w:p w14:paraId="09DE05ED" w14:textId="67CAD975" w:rsidR="00622AF5" w:rsidRDefault="00622AF5" w:rsidP="0072115E">
      <w:pPr>
        <w:pStyle w:val="ListParagraph"/>
        <w:numPr>
          <w:ilvl w:val="0"/>
          <w:numId w:val="6"/>
        </w:numPr>
      </w:pPr>
      <w:r>
        <w:t>Previous Role ID user variable removed, using integrated ID within Spring Security</w:t>
      </w:r>
    </w:p>
    <w:p w14:paraId="751A57EE" w14:textId="0728F277" w:rsidR="00FD12F0" w:rsidRDefault="00FD12F0" w:rsidP="00FD12F0">
      <w:pPr>
        <w:pStyle w:val="Heading1"/>
      </w:pPr>
      <w:r>
        <w:t>Action Items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4"/>
        <w:gridCol w:w="2268"/>
        <w:gridCol w:w="3384"/>
      </w:tblGrid>
      <w:tr w:rsidR="003C290C" w14:paraId="02CC84F1" w14:textId="0C3B6707" w:rsidTr="00FD12F0">
        <w:trPr>
          <w:jc w:val="center"/>
        </w:trPr>
        <w:tc>
          <w:tcPr>
            <w:tcW w:w="4644" w:type="dxa"/>
            <w:tcBorders>
              <w:left w:val="single" w:sz="4" w:space="0" w:color="auto"/>
              <w:right w:val="single" w:sz="4" w:space="0" w:color="auto"/>
            </w:tcBorders>
          </w:tcPr>
          <w:p w14:paraId="7649C85D" w14:textId="0F033A8F" w:rsidR="003C290C" w:rsidRPr="002A6EEC" w:rsidRDefault="003C290C" w:rsidP="00892FD7">
            <w:pPr>
              <w:rPr>
                <w:b/>
                <w:color w:val="2683C6" w:themeColor="accent2"/>
              </w:rPr>
            </w:pPr>
            <w:r>
              <w:rPr>
                <w:b/>
                <w:color w:val="2683C6" w:themeColor="accent2"/>
              </w:rPr>
              <w:t>Item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7988FAD" w14:textId="246A9C4B" w:rsidR="003C290C" w:rsidRDefault="003C290C" w:rsidP="00892FD7">
            <w:r>
              <w:rPr>
                <w:b/>
                <w:color w:val="2683C6" w:themeColor="accent2"/>
              </w:rPr>
              <w:t>Who</w:t>
            </w:r>
          </w:p>
        </w:tc>
        <w:tc>
          <w:tcPr>
            <w:tcW w:w="3384" w:type="dxa"/>
            <w:tcBorders>
              <w:left w:val="single" w:sz="4" w:space="0" w:color="auto"/>
            </w:tcBorders>
          </w:tcPr>
          <w:p w14:paraId="5DEC2F70" w14:textId="0BB31A48" w:rsidR="003C290C" w:rsidRDefault="003C290C" w:rsidP="00892FD7">
            <w:pPr>
              <w:rPr>
                <w:b/>
                <w:color w:val="2683C6" w:themeColor="accent2"/>
              </w:rPr>
            </w:pPr>
            <w:r>
              <w:rPr>
                <w:b/>
                <w:color w:val="2683C6" w:themeColor="accent2"/>
              </w:rPr>
              <w:t>by</w:t>
            </w:r>
          </w:p>
        </w:tc>
      </w:tr>
      <w:tr w:rsidR="003C290C" w14:paraId="0C3B88FD" w14:textId="211B76AA" w:rsidTr="00FD12F0">
        <w:trPr>
          <w:jc w:val="center"/>
        </w:trPr>
        <w:tc>
          <w:tcPr>
            <w:tcW w:w="4644" w:type="dxa"/>
            <w:tcBorders>
              <w:left w:val="single" w:sz="4" w:space="0" w:color="auto"/>
              <w:right w:val="single" w:sz="4" w:space="0" w:color="auto"/>
            </w:tcBorders>
          </w:tcPr>
          <w:p w14:paraId="1F4FEBE9" w14:textId="4E7A0E48" w:rsidR="003C290C" w:rsidRPr="008D05A3" w:rsidRDefault="008F3979" w:rsidP="008F3979">
            <w:pPr>
              <w:rPr>
                <w:color w:val="auto"/>
              </w:rPr>
            </w:pPr>
            <w:r>
              <w:rPr>
                <w:color w:val="auto"/>
              </w:rPr>
              <w:t>Admin Dashboard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6588038" w14:textId="245C6B48" w:rsidR="003C290C" w:rsidRDefault="003C290C" w:rsidP="00892FD7">
            <w:r>
              <w:t>Caspar</w:t>
            </w:r>
          </w:p>
        </w:tc>
        <w:tc>
          <w:tcPr>
            <w:tcW w:w="3384" w:type="dxa"/>
            <w:tcBorders>
              <w:left w:val="single" w:sz="4" w:space="0" w:color="auto"/>
            </w:tcBorders>
          </w:tcPr>
          <w:p w14:paraId="35A4138D" w14:textId="7392FFA7" w:rsidR="003C290C" w:rsidRPr="00B16D2C" w:rsidRDefault="008F3979" w:rsidP="00892FD7">
            <w:pPr>
              <w:rPr>
                <w:b/>
              </w:rPr>
            </w:pPr>
            <w:r>
              <w:t>Ongoing</w:t>
            </w:r>
          </w:p>
        </w:tc>
      </w:tr>
      <w:tr w:rsidR="008D05A3" w14:paraId="02358731" w14:textId="77777777" w:rsidTr="00FD12F0">
        <w:trPr>
          <w:jc w:val="center"/>
        </w:trPr>
        <w:tc>
          <w:tcPr>
            <w:tcW w:w="4644" w:type="dxa"/>
            <w:tcBorders>
              <w:left w:val="single" w:sz="4" w:space="0" w:color="auto"/>
              <w:right w:val="single" w:sz="4" w:space="0" w:color="auto"/>
            </w:tcBorders>
          </w:tcPr>
          <w:p w14:paraId="4B61D9E2" w14:textId="4B532E19" w:rsidR="008D05A3" w:rsidRDefault="008F3979" w:rsidP="00892FD7">
            <w:pPr>
              <w:rPr>
                <w:color w:val="auto"/>
              </w:rPr>
            </w:pPr>
            <w:r>
              <w:rPr>
                <w:color w:val="auto"/>
              </w:rPr>
              <w:t>View bookings/Cancel Booking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3F08766" w14:textId="50F88BBD" w:rsidR="008D05A3" w:rsidRDefault="008D05A3" w:rsidP="00892FD7">
            <w:r>
              <w:t>Tianchen/Wuchi</w:t>
            </w:r>
          </w:p>
        </w:tc>
        <w:tc>
          <w:tcPr>
            <w:tcW w:w="3384" w:type="dxa"/>
            <w:tcBorders>
              <w:left w:val="single" w:sz="4" w:space="0" w:color="auto"/>
            </w:tcBorders>
          </w:tcPr>
          <w:p w14:paraId="3D8714CB" w14:textId="20A9D7B1" w:rsidR="008D05A3" w:rsidRPr="00B16D2C" w:rsidRDefault="008F3979" w:rsidP="00892FD7">
            <w:pPr>
              <w:rPr>
                <w:b/>
              </w:rPr>
            </w:pPr>
            <w:r>
              <w:t>Ongoing</w:t>
            </w:r>
          </w:p>
        </w:tc>
      </w:tr>
      <w:tr w:rsidR="008D05A3" w14:paraId="257A393C" w14:textId="77777777" w:rsidTr="00FD12F0">
        <w:trPr>
          <w:jc w:val="center"/>
        </w:trPr>
        <w:tc>
          <w:tcPr>
            <w:tcW w:w="4644" w:type="dxa"/>
            <w:tcBorders>
              <w:left w:val="single" w:sz="4" w:space="0" w:color="auto"/>
              <w:right w:val="single" w:sz="4" w:space="0" w:color="auto"/>
            </w:tcBorders>
          </w:tcPr>
          <w:p w14:paraId="378AF77C" w14:textId="74CF3A79" w:rsidR="008D05A3" w:rsidRDefault="00FD12F0" w:rsidP="00FD12F0">
            <w:pPr>
              <w:rPr>
                <w:color w:val="auto"/>
              </w:rPr>
            </w:pPr>
            <w:r>
              <w:rPr>
                <w:color w:val="auto"/>
              </w:rPr>
              <w:t xml:space="preserve">Continue Implementation </w:t>
            </w:r>
            <w:r w:rsidR="008F3979">
              <w:rPr>
                <w:color w:val="auto"/>
              </w:rPr>
              <w:t>of Spring Security</w:t>
            </w:r>
            <w:r w:rsidR="00D746C6">
              <w:rPr>
                <w:color w:val="auto"/>
              </w:rPr>
              <w:t>/Admin Implementation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69450E63" w14:textId="1DA4F420" w:rsidR="008D05A3" w:rsidRDefault="008D05A3" w:rsidP="00892FD7">
            <w:r>
              <w:t>Lachlan</w:t>
            </w:r>
          </w:p>
        </w:tc>
        <w:tc>
          <w:tcPr>
            <w:tcW w:w="3384" w:type="dxa"/>
            <w:tcBorders>
              <w:left w:val="single" w:sz="4" w:space="0" w:color="auto"/>
            </w:tcBorders>
          </w:tcPr>
          <w:p w14:paraId="1945CA9A" w14:textId="2887F918" w:rsidR="008D05A3" w:rsidRDefault="008D05A3" w:rsidP="00892FD7">
            <w:r>
              <w:t>Ongoing</w:t>
            </w:r>
          </w:p>
        </w:tc>
      </w:tr>
      <w:tr w:rsidR="008D05A3" w14:paraId="7886D0E2" w14:textId="77777777" w:rsidTr="00FD12F0">
        <w:trPr>
          <w:jc w:val="center"/>
        </w:trPr>
        <w:tc>
          <w:tcPr>
            <w:tcW w:w="4644" w:type="dxa"/>
            <w:tcBorders>
              <w:left w:val="single" w:sz="4" w:space="0" w:color="auto"/>
              <w:right w:val="single" w:sz="4" w:space="0" w:color="auto"/>
            </w:tcBorders>
          </w:tcPr>
          <w:p w14:paraId="66B4B3B7" w14:textId="75F7504F" w:rsidR="008D05A3" w:rsidRDefault="008D05A3" w:rsidP="00892FD7">
            <w:pPr>
              <w:rPr>
                <w:color w:val="auto"/>
              </w:rPr>
            </w:pPr>
            <w:r>
              <w:rPr>
                <w:color w:val="auto"/>
              </w:rPr>
              <w:t>Documentation/Test Cases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3D5F551D" w14:textId="05C459DD" w:rsidR="008D05A3" w:rsidRDefault="008D05A3" w:rsidP="00892FD7">
            <w:r>
              <w:t>Chris</w:t>
            </w:r>
          </w:p>
        </w:tc>
        <w:tc>
          <w:tcPr>
            <w:tcW w:w="3384" w:type="dxa"/>
            <w:tcBorders>
              <w:left w:val="single" w:sz="4" w:space="0" w:color="auto"/>
            </w:tcBorders>
          </w:tcPr>
          <w:p w14:paraId="0D510704" w14:textId="295553CD" w:rsidR="008D05A3" w:rsidRDefault="008D05A3" w:rsidP="00892FD7">
            <w:r>
              <w:t>Ongoing</w:t>
            </w:r>
          </w:p>
        </w:tc>
      </w:tr>
    </w:tbl>
    <w:p w14:paraId="0259767F" w14:textId="40C00145" w:rsidR="00CA6B4F" w:rsidRPr="00CA6B4F" w:rsidRDefault="00147A68" w:rsidP="000102B6">
      <w:pPr>
        <w:pStyle w:val="Heading1"/>
      </w:pPr>
      <w:r>
        <w:t>Project Direction</w:t>
      </w:r>
    </w:p>
    <w:p w14:paraId="49605166" w14:textId="3D19BC2F" w:rsidR="00CA6B4F" w:rsidRPr="00147A68" w:rsidRDefault="008F3979" w:rsidP="00147A68">
      <w:pPr>
        <w:pStyle w:val="ListBullet"/>
        <w:numPr>
          <w:ilvl w:val="0"/>
          <w:numId w:val="0"/>
        </w:numPr>
      </w:pPr>
      <w:r>
        <w:t>The week before submission week; our application is coming together, will need to start discussions around what’s expected for submission.</w:t>
      </w:r>
    </w:p>
    <w:p w14:paraId="0F1F9A76" w14:textId="77777777" w:rsidR="00CA6B4F" w:rsidRPr="00CA6B4F" w:rsidRDefault="001409D4" w:rsidP="000102B6">
      <w:pPr>
        <w:pStyle w:val="Heading1"/>
      </w:pPr>
      <w:sdt>
        <w:sdtPr>
          <w:alias w:val="Next meeting:"/>
          <w:tag w:val="Next meeting:"/>
          <w:id w:val="-1524860034"/>
          <w:placeholder>
            <w:docPart w:val="E04B3731138D4750A1F96099903EEF88"/>
          </w:placeholder>
          <w:temporary/>
          <w:showingPlcHdr/>
        </w:sdtPr>
        <w:sdtEndPr/>
        <w:sdtContent>
          <w:r w:rsidR="00CA6B4F" w:rsidRPr="00CA6B4F">
            <w:t>Next Meeting</w:t>
          </w:r>
        </w:sdtContent>
      </w:sdt>
    </w:p>
    <w:p w14:paraId="147BEB43" w14:textId="5AD656E8" w:rsidR="00CA6B4F" w:rsidRPr="000102B6" w:rsidRDefault="00147A68" w:rsidP="000102B6">
      <w:r>
        <w:t xml:space="preserve">Meeting finished at </w:t>
      </w:r>
      <w:r w:rsidR="00FD12F0">
        <w:t>15:</w:t>
      </w:r>
      <w:r w:rsidR="00DA47E2">
        <w:t>40</w:t>
      </w:r>
      <w:r w:rsidR="003C290C">
        <w:t xml:space="preserve"> </w:t>
      </w:r>
      <w:r>
        <w:t xml:space="preserve">and </w:t>
      </w:r>
      <w:r w:rsidR="00CB1CDC">
        <w:t xml:space="preserve">next meeting will be </w:t>
      </w:r>
      <w:r w:rsidR="00043351">
        <w:t>Monday</w:t>
      </w:r>
      <w:r w:rsidR="00CB1CDC">
        <w:t xml:space="preserve"> (</w:t>
      </w:r>
      <w:r w:rsidR="00043351">
        <w:t>12</w:t>
      </w:r>
      <w:r w:rsidR="00B16D2C">
        <w:t>/10</w:t>
      </w:r>
      <w:r w:rsidR="00542E82">
        <w:t xml:space="preserve">) </w:t>
      </w:r>
      <w:r w:rsidR="00B16D2C">
        <w:t>1</w:t>
      </w:r>
      <w:r w:rsidR="00043351">
        <w:t>9:30</w:t>
      </w:r>
      <w:bookmarkStart w:id="0" w:name="_GoBack"/>
      <w:bookmarkEnd w:id="0"/>
    </w:p>
    <w:p w14:paraId="70FD1FA9" w14:textId="77777777" w:rsidR="0001626D" w:rsidRPr="00A448C1" w:rsidRDefault="008962D9" w:rsidP="000102B6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B48AAF" wp14:editId="5E3931D1">
                <wp:simplePos x="0" y="0"/>
                <wp:positionH relativeFrom="column">
                  <wp:posOffset>-742950</wp:posOffset>
                </wp:positionH>
                <wp:positionV relativeFrom="paragraph">
                  <wp:posOffset>5530759</wp:posOffset>
                </wp:positionV>
                <wp:extent cx="7862207" cy="257810"/>
                <wp:effectExtent l="0" t="0" r="0" b="0"/>
                <wp:wrapNone/>
                <wp:docPr id="25" name="Rectangle 25" descr="decorative elem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207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371256" id="Rectangle 25" o:spid="_x0000_s1026" alt="decorative element" style="position:absolute;margin-left:-58.5pt;margin-top:435.5pt;width:619.05pt;height:2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" fillcolor="#1cade4 [3204]" stroked="f" strokeweight="1pt">
                <v:fill color2="#1481ab [2404]" rotate="t" angle="270" colors="0 #1cade4;62259f #1482ac" focus="100%" type="gradient"/>
              </v:rect>
            </w:pict>
          </mc:Fallback>
        </mc:AlternateContent>
      </w:r>
    </w:p>
    <w:sectPr w:rsidR="0001626D" w:rsidRPr="00A448C1" w:rsidSect="000102B6">
      <w:headerReference w:type="default" r:id="rId11"/>
      <w:footerReference w:type="default" r:id="rId12"/>
      <w:headerReference w:type="first" r:id="rId13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98EA7C" w14:textId="77777777" w:rsidR="001409D4" w:rsidRDefault="001409D4">
      <w:pPr>
        <w:spacing w:after="0" w:line="240" w:lineRule="auto"/>
      </w:pPr>
      <w:r>
        <w:separator/>
      </w:r>
    </w:p>
  </w:endnote>
  <w:endnote w:type="continuationSeparator" w:id="0">
    <w:p w14:paraId="2F9261C2" w14:textId="77777777" w:rsidR="001409D4" w:rsidRDefault="0014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88A71" w14:textId="77777777" w:rsidR="0001626D" w:rsidRPr="00544235" w:rsidRDefault="00317906">
    <w:pPr>
      <w:pStyle w:val="Footer"/>
      <w:rPr>
        <w:color w:val="335B74" w:themeColor="text2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E8F576" wp14:editId="681D78D8">
              <wp:simplePos x="0" y="0"/>
              <wp:positionH relativeFrom="column">
                <wp:posOffset>-715645</wp:posOffset>
              </wp:positionH>
              <wp:positionV relativeFrom="paragraph">
                <wp:posOffset>154305</wp:posOffset>
              </wp:positionV>
              <wp:extent cx="7833207" cy="447841"/>
              <wp:effectExtent l="0" t="0" r="0" b="9525"/>
              <wp:wrapNone/>
              <wp:docPr id="5" name="Rectangle 5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D3679C4" id="Rectangle 5" o:spid="_x0000_s1026" alt="decorative element" style="position:absolute;margin-left:-56.35pt;margin-top:12.15pt;width:616.8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 w:rsidRPr="00544235">
      <w:rPr>
        <w:color w:val="335B74" w:themeColor="text2"/>
      </w:rPr>
      <w:fldChar w:fldCharType="begin"/>
    </w:r>
    <w:r w:rsidR="00DA4A43" w:rsidRPr="00544235">
      <w:rPr>
        <w:color w:val="335B74" w:themeColor="text2"/>
      </w:rPr>
      <w:instrText xml:space="preserve"> PAGE   \* MERGEFORMAT </w:instrText>
    </w:r>
    <w:r w:rsidR="00DA4A43" w:rsidRPr="00544235">
      <w:rPr>
        <w:color w:val="335B74" w:themeColor="text2"/>
      </w:rPr>
      <w:fldChar w:fldCharType="separate"/>
    </w:r>
    <w:r w:rsidR="00FD12F0">
      <w:rPr>
        <w:noProof/>
        <w:color w:val="335B74" w:themeColor="text2"/>
      </w:rPr>
      <w:t>2</w:t>
    </w:r>
    <w:r w:rsidR="00DA4A43" w:rsidRPr="00544235">
      <w:rPr>
        <w:noProof/>
        <w:color w:val="335B74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BA0B5" w14:textId="77777777" w:rsidR="001409D4" w:rsidRDefault="001409D4">
      <w:pPr>
        <w:spacing w:after="0" w:line="240" w:lineRule="auto"/>
      </w:pPr>
      <w:r>
        <w:separator/>
      </w:r>
    </w:p>
  </w:footnote>
  <w:footnote w:type="continuationSeparator" w:id="0">
    <w:p w14:paraId="5DF4F767" w14:textId="77777777" w:rsidR="001409D4" w:rsidRDefault="00140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C029D" w14:textId="77777777" w:rsidR="000102B6" w:rsidRDefault="000102B6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130891" wp14:editId="283C85E2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6" name="Rectangle 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044F30D" id="Rectangle 6" o:spid="_x0000_s1026" alt="decorative element" style="position:absolute;margin-left:-56.35pt;margin-top:-36pt;width:616.8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F729B" w14:textId="77777777" w:rsidR="00DC5CA9" w:rsidRDefault="00DC5CA9">
    <w:pPr>
      <w:pStyle w:val="Header"/>
    </w:pPr>
    <w:r>
      <w:rPr>
        <w:noProof/>
        <w:color w:val="auto"/>
        <w:lang w:val="en-AU" w:eastAsia="en-A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B1F386" wp14:editId="3ED83B97">
              <wp:simplePos x="0" y="0"/>
              <mc:AlternateContent>
                <mc:Choice Requires="wp14">
                  <wp:positionH relativeFrom="page">
                    <wp14:pctPosHOffset>-22900</wp14:pctPosHOffset>
                  </wp:positionH>
                </mc:Choice>
                <mc:Fallback>
                  <wp:positionH relativeFrom="page">
                    <wp:posOffset>-1779270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-1500</wp14:pctPosVOffset>
                  </wp:positionV>
                </mc:Choice>
                <mc:Fallback>
                  <wp:positionV relativeFrom="page">
                    <wp:posOffset>-150495</wp:posOffset>
                  </wp:positionV>
                </mc:Fallback>
              </mc:AlternateContent>
              <wp:extent cx="10533888" cy="10210800"/>
              <wp:effectExtent l="0" t="0" r="0" b="0"/>
              <wp:wrapNone/>
              <wp:docPr id="4" name="Group 4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3888" cy="10210800"/>
                        <a:chOff x="0" y="0"/>
                        <a:chExt cx="10535285" cy="10210800"/>
                      </a:xfrm>
                    </wpg:grpSpPr>
                    <wps:wsp>
                      <wps:cNvPr id="20" name="Freeform 1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E1B7167-0843-9649-8C5E-3D07F055F899}"/>
                          </a:ext>
                        </a:extLst>
                      </wps:cNvPr>
                      <wps:cNvSpPr/>
                      <wps:spPr>
                        <a:xfrm>
                          <a:off x="1724025" y="28575"/>
                          <a:ext cx="7874635" cy="21450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0872D684" w14:textId="77777777" w:rsidR="00DC5CA9" w:rsidRDefault="00DC5CA9" w:rsidP="00DC5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8" descr="Parent teacher conference " title="Parent teacher conference 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124575" y="104775"/>
                          <a:ext cx="3420835" cy="2067574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t="-18000" b="-9000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5" name="Group 15"/>
                      <wpg:cNvGrpSpPr/>
                      <wpg:grpSpPr>
                        <a:xfrm>
                          <a:off x="5591175" y="142875"/>
                          <a:ext cx="1806575" cy="1984375"/>
                          <a:chOff x="34534" y="0"/>
                          <a:chExt cx="1806761" cy="1985392"/>
                        </a:xfrm>
                      </wpg:grpSpPr>
                      <wps:wsp>
                        <wps:cNvPr id="13" name="Parallelogram 12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DF4DB2E-1B08-B444-B2FC-E7FB68181731}"/>
                            </a:ext>
                          </a:extLst>
                        </wps:cNvPr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10"/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4" name="Group 14"/>
                      <wpg:cNvGrpSpPr/>
                      <wpg:grpSpPr>
                        <a:xfrm rot="10800000">
                          <a:off x="8667750" y="190500"/>
                          <a:ext cx="1867535" cy="1966505"/>
                          <a:chOff x="-1" y="0"/>
                          <a:chExt cx="1867535" cy="1966560"/>
                        </a:xfrm>
                      </wpg:grpSpPr>
                      <wps:wsp>
                        <wps:cNvPr id="8" name="Parallelogram 12"/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0"/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1" name="Parallelogram 10"/>
                      <wps:cNvSpPr/>
                      <wps:spPr>
                        <a:xfrm>
                          <a:off x="0" y="0"/>
                          <a:ext cx="2404769" cy="2691054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1733550" y="2085975"/>
                          <a:ext cx="780732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1762125" y="9762490"/>
                          <a:ext cx="7807325" cy="4483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alt="Description: decorative element" style="position:absolute;margin-left:0;margin-top:0;width:829.45pt;height:804pt;z-index:251659264;mso-width-percent:1360;mso-left-percent:-229;mso-top-percent:-15;mso-position-horizontal-relative:page;mso-position-vertical-relative:page;mso-width-percent:1360;mso-left-percent:-229;mso-top-percent:-15" coordsize="105352,10210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">
              <v:rect id="Freeform 19" o:spid="_x0000_s1027" style="position:absolute;left:17240;top:285;width:78746;height:21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Z3sAA&#10;AADbAAAADwAAAGRycy9kb3ducmV2LnhtbERPTUvDQBC9C/6HZQRvdpOCIrHbIFJLoRdNxfOQnc0G&#10;s7NpdmxTf717EDw+3veqnsOgTjSlPrKBclGAIm6j7bkz8HF4vXsElQTZ4hCZDFwoQb2+vlphZeOZ&#10;3+nUSKdyCKcKDXiRsdI6tZ4CpkUciTPn4hRQMpw6bSc85/Aw6GVRPOiAPecGjyO9eGq/mu9gwP3c&#10;b/euPx6l2by5T1cW3svGmNub+fkJlNAs/+I/984aWOb1+Uv+AX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oJZ3sAAAADbAAAADwAAAAAAAAAAAAAAAACYAgAAZHJzL2Rvd25y&#10;ZXYueG1sUEsFBgAAAAAEAAQA9QAAAIUDAAAAAA==&#10;" fillcolor="#335b74 [3215]" stroked="f" strokeweight=".235mm">
                <v:textbox>
                  <w:txbxContent>
                    <w:p w14:paraId="0872D684" w14:textId="77777777" w:rsidR="00DC5CA9" w:rsidRDefault="00DC5CA9" w:rsidP="00DC5CA9">
                      <w:pPr>
                        <w:jc w:val="center"/>
                      </w:pPr>
                    </w:p>
                  </w:txbxContent>
                </v:textbox>
              </v:rect>
              <v:shape id="Freeform 18" o:spid="_x0000_s1028" alt="Parent teacher conference " style="position:absolute;left:61245;top:1047;width:34209;height:20676;visibility:visible;mso-wrap-style:square;v-text-anchor:middle" coordsize="3315255,2003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VArcEA&#10;AADbAAAADwAAAGRycy9kb3ducmV2LnhtbERPS2vCQBC+C/0PyxR6040WRKMbkZbSHrwkLeJxyE4e&#10;mJ0N2W0e/fVdQfA2H99z9ofRNKKnztWWFSwXEQji3OqaSwU/3x/zDQjnkTU2lknBRA4OydNsj7G2&#10;A6fUZ74UIYRdjAoq79tYSpdXZNAtbEscuMJ2Bn2AXSl1h0MIN41cRdFaGqw5NFTY0ltF+TX7NQoK&#10;7P8+X8tVuqXzJX2n05TZYVLq5Xk87kB4Gv1DfHd/6TB/C7dfwgE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FQK3BAAAA2wAAAA8AAAAAAAAAAAAAAAAAmAIAAGRycy9kb3du&#10;cmV2LnhtbFBLBQYAAAAABAAEAPUAAACGAwAAAAA=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616287,0;3420835,0;3420835,2067574;940338,2067574;0,1000853;616287,0" o:connectangles="0,0,0,0,0,0"/>
              </v:shape>
              <v:group id="Group 15" o:spid="_x0000_s1029" style="position:absolute;left:55911;top:1428;width:18066;height:19844" coordorigin="345" coordsize="18067,19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Parallelogram 12" o:spid="_x0000_s1030" style="position:absolute;left:5066;top:6506;width:10950;height:15743;rotation:-75;visibility:visible;mso-wrap-style:square;v-text-anchor:middle" coordsize="1095750,1574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jZdr0A&#10;AADbAAAADwAAAGRycy9kb3ducmV2LnhtbERPSwrCMBDdC94hjODOpiqIVKOIIrgQ/FRwOzRjW2wm&#10;pYlab28Ewd083nfmy9ZU4kmNKy0rGEYxCOLM6pJzBZd0O5iCcB5ZY2WZFLzJwXLR7cwx0fbFJ3qe&#10;fS5CCLsEFRTe14mULivIoItsTRy4m20M+gCbXOoGXyHcVHIUxxNpsOTQUGBN64Ky+/lhFOy313wj&#10;V+n9nR0n+jAuU2/SjVL9XruagfDU+r/4597pMH8M31/CA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3jZdr0AAADbAAAADwAAAAAAAAAAAAAAAACYAgAAZHJzL2Rvd25yZXYu&#10;eG1sUEsFBgAAAAAEAAQA9QAAAIID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31" style="position:absolute;left:345;width:12579;height:14077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wtsIA&#10;AADaAAAADwAAAGRycy9kb3ducmV2LnhtbESP0WoCMRRE34X+Q7iFvmlWhaVsjVILwopU6LYfcElu&#10;s0s3N9sk6vbvTUHwcZiZM8xqM7penCnEzrOC+awAQay96dgq+PrcTZ9BxIRssPdMCv4owmb9MFlh&#10;ZfyFP+jcJCsyhGOFCtqUhkrKqFtyGGd+IM7etw8OU5bBShPwkuGul4uiKKXDjvNCiwO9taR/mpNT&#10;sMff4Eq9Ld/rpa0P9nRcajwq9fQ4vr6ASDSme/jWro2CBfxfyTdA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3C2wgAAANoAAAAPAAAAAAAAAAAAAAAAAJgCAABkcnMvZG93&#10;bnJldi54bWxQSwUGAAAAAAQABAD1AAAAhwMAAAAA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4" o:spid="_x0000_s1032" style="position:absolute;left:86677;top:1905;width:18675;height:19665;rotation:180" coordorigin="" coordsize="18675,19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UO2r8AAADbAAAADwAAAGRycy9kb3ducmV2LnhtbERPS4vCMBC+C/6HMII3&#10;TX0tUo0iwmJPwqqw16EZm+42k5Jktf57Iwh7m4/vOettZxtxIx9qxwom4wwEcel0zZWCy/lztAQR&#10;IrLGxjEpeFCA7abfW2Ou3Z2/6HaKlUghHHJUYGJscylDachiGLuWOHFX5y3GBH0ltcd7CreNnGbZ&#10;h7RYc2ow2NLeUPl7+rMK9DzMLlQUOz89/pwX9eJgquu3UsNBt1uBiNTFf/HbXeg0fw6vX9IBcvME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Ik1Dtq/AAAA2wAAAA8AAAAA&#10;AAAAAAAAAAAAqgIAAGRycy9kb3ducmV2LnhtbFBLBQYAAAAABAAEAPoAAACWAwAAAAA=&#10;">
                <v:shape id="Parallelogram 12" o:spid="_x0000_s1033" style="position:absolute;left:3042;top:4031;width:12592;height:18675;rotation:-75;visibility:visible;mso-wrap-style:square;v-text-anchor:middle" coordsize="1260018,1868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t1lroA&#10;AADaAAAADwAAAGRycy9kb3ducmV2LnhtbERPvQrCMBDeBd8hnOCmqYIi1SiiCA6CWHU/mrMpNpfS&#10;xFrf3gyC48f3v9p0thItNb50rGAyTkAQ506XXCi4XQ+jBQgfkDVWjknBhzxs1v3eClPt3nyhNguF&#10;iCHsU1RgQqhTKX1uyKIfu5o4cg/XWAwRNoXUDb5juK3kNEnm0mLJscFgTTtD+TN7WQXyfArtzd2R&#10;s/19Wp7N7JLta6WGg267BBGoC3/xz33UCuLWeCXeALn+Ag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Tkt1lroAAADaAAAADwAAAAAAAAAAAAAAAACYAgAAZHJzL2Rvd25yZXYueG1s&#10;UEsFBgAAAAAEAAQA9QAAAH8DAAAAAA==&#10;" path="m,1167498l728456,r531562,180603l181009,1868187,,1167498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34" style="position:absolute;left:345;width:12579;height:14077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hFUMEA&#10;AADbAAAADwAAAGRycy9kb3ducmV2LnhtbERPTWvCQBC9C/6HZQq9mU0NFUldpQhKqKeqPfQ2yU6T&#10;0Oxs2N0m6b93CwVv83ifs9lNphMDOd9aVvCUpCCIK6tbrhVcL4fFGoQPyBo7y6TglzzstvPZBnNt&#10;R36n4RxqEUPY56igCaHPpfRVQwZ9YnviyH1ZZzBE6GqpHY4x3HRymaYrabDl2NBgT/uGqu/zj1FQ&#10;UMZZ9vb5XB7LsXMnH9LpQyv1+DC9voAINIW7+N9d6Dh/CX+/xAPk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IRVDBAAAA2wAAAA8AAAAAAAAAAAAAAAAAmAIAAGRycy9kb3du&#10;cmV2LnhtbFBLBQYAAAAABAAEAPUAAACGAwAAAAA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35" style="position:absolute;width:24047;height:26910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/eLsQA&#10;AADbAAAADwAAAGRycy9kb3ducmV2LnhtbESPQWvCQBSE7wX/w/KE3uomHlSiq0hRqFAFNRaPj+xr&#10;Epp9G3a3Gv+9Kwgeh5n5hpktOtOICzlfW1aQDhIQxIXVNZcK8uP6YwLCB2SNjWVScCMPi3nvbYaZ&#10;tlfe0+UQShEh7DNUUIXQZlL6oiKDfmBb4uj9WmcwROlKqR1eI9w0cpgkI2mw5rhQYUufFRV/h3+j&#10;AHc/bTFebdLtOV/evPvOz8dTotR7v1tOQQTqwiv8bH9pBcMUHl/i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f3i7EAAAA2wAAAA8AAAAAAAAAAAAAAAAAmAIAAGRycy9k&#10;b3ducmV2LnhtbFBLBQYAAAAABAAEAPUAAACJAw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7566;1282523,0;2404769,15192;754095,2691054;0,1917566" o:connectangles="0,0,0,0,0"/>
              </v:shape>
              <v:rect id="Rectangle 23" o:spid="_x0000_s1036" style="position:absolute;left:17335;top:20859;width:78073;height:2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sy4cQA&#10;AADbAAAADwAAAGRycy9kb3ducmV2LnhtbESPQWvCQBSE70L/w/IK3nSjokh0lbYYsSAFU/H8yD6T&#10;2OzbkF1j/PduQfA4zMw3zHLdmUq01LjSsoLRMAJBnFldcq7g+JsM5iCcR9ZYWSYFd3KwXr31lhhr&#10;e+MDtanPRYCwi1FB4X0dS+myggy6oa2Jg3e2jUEfZJNL3eAtwE0lx1E0kwZLDgsF1vRVUPaXXo2C&#10;b3s5yf02bbPZ53l6uM6Tn00yUqr/3n0sQHjq/Cv8bO+0gvEE/r+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7MuHEAAAA2wAAAA8AAAAAAAAAAAAAAAAAmAIAAGRycy9k&#10;b3ducmV2LnhtbFBLBQYAAAAABAAEAPUAAACJAwAAAAA=&#10;" fillcolor="#1cade4 [3204]" stroked="f" strokeweight="1pt">
                <v:fill color2="#1481ab [2404]" rotate="t" angle="270" colors="0 #1cade4;62259f #1482ac" focus="100%" type="gradient"/>
              </v:rect>
              <v:rect id="Rectangle 24" o:spid="_x0000_s1037" style="position:absolute;left:17621;top:97624;width:78073;height:4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KqlcQA&#10;AADbAAAADwAAAGRycy9kb3ducmV2LnhtbESPQWvCQBSE70L/w/IK3nSjqEh0lbYYsSAFU/H8yD6T&#10;2OzbkF1j/PduQfA4zMw3zHLdmUq01LjSsoLRMAJBnFldcq7g+JsM5iCcR9ZYWSYFd3KwXr31lhhr&#10;e+MDtanPRYCwi1FB4X0dS+myggy6oa2Jg3e2jUEfZJNL3eAtwE0lx1E0kwZLDgsF1vRVUPaXXo2C&#10;b3s5yf02bbPZ53l6uM6Tn00yUqr/3n0sQHjq/Cv8bO+0gvEE/r+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SqpXEAAAA2wAAAA8AAAAAAAAAAAAAAAAAmAIAAGRycy9k&#10;b3ducmV2LnhtbFBLBQYAAAAABAAEAPUAAACJAwAAAAA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>
    <w:nsid w:val="1A237634"/>
    <w:multiLevelType w:val="hybridMultilevel"/>
    <w:tmpl w:val="44AC061C"/>
    <w:lvl w:ilvl="0" w:tplc="2D7C6634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80620"/>
    <w:multiLevelType w:val="hybridMultilevel"/>
    <w:tmpl w:val="4A82C5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02359"/>
    <w:multiLevelType w:val="hybridMultilevel"/>
    <w:tmpl w:val="975E975A"/>
    <w:lvl w:ilvl="0" w:tplc="C36C8994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5425A"/>
    <w:multiLevelType w:val="hybridMultilevel"/>
    <w:tmpl w:val="D5A259A0"/>
    <w:lvl w:ilvl="0" w:tplc="B8E0D8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B61C6"/>
    <w:multiLevelType w:val="hybridMultilevel"/>
    <w:tmpl w:val="5DAE35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68"/>
    <w:rsid w:val="000102B6"/>
    <w:rsid w:val="0001495E"/>
    <w:rsid w:val="0001626D"/>
    <w:rsid w:val="00020201"/>
    <w:rsid w:val="00040852"/>
    <w:rsid w:val="00043351"/>
    <w:rsid w:val="00096EA6"/>
    <w:rsid w:val="000C2471"/>
    <w:rsid w:val="0010367C"/>
    <w:rsid w:val="001409D4"/>
    <w:rsid w:val="00147A68"/>
    <w:rsid w:val="001B655A"/>
    <w:rsid w:val="002A6EEC"/>
    <w:rsid w:val="002E6287"/>
    <w:rsid w:val="00317906"/>
    <w:rsid w:val="003C290C"/>
    <w:rsid w:val="003C520B"/>
    <w:rsid w:val="0048066F"/>
    <w:rsid w:val="004A7BEF"/>
    <w:rsid w:val="004B13B1"/>
    <w:rsid w:val="004E570D"/>
    <w:rsid w:val="00524B92"/>
    <w:rsid w:val="00542E82"/>
    <w:rsid w:val="00544235"/>
    <w:rsid w:val="00560F76"/>
    <w:rsid w:val="0058317D"/>
    <w:rsid w:val="00622AF5"/>
    <w:rsid w:val="007038AD"/>
    <w:rsid w:val="0072115E"/>
    <w:rsid w:val="00736BDC"/>
    <w:rsid w:val="007520BE"/>
    <w:rsid w:val="00760A42"/>
    <w:rsid w:val="007850BF"/>
    <w:rsid w:val="00785D6E"/>
    <w:rsid w:val="007944F7"/>
    <w:rsid w:val="008231C6"/>
    <w:rsid w:val="00834086"/>
    <w:rsid w:val="00840C37"/>
    <w:rsid w:val="00844354"/>
    <w:rsid w:val="008962D9"/>
    <w:rsid w:val="008D05A3"/>
    <w:rsid w:val="008F3979"/>
    <w:rsid w:val="009941ED"/>
    <w:rsid w:val="009C6B2D"/>
    <w:rsid w:val="009F4E65"/>
    <w:rsid w:val="00A02D91"/>
    <w:rsid w:val="00A448C1"/>
    <w:rsid w:val="00AA6E88"/>
    <w:rsid w:val="00AA7AA0"/>
    <w:rsid w:val="00AE735A"/>
    <w:rsid w:val="00B16D2C"/>
    <w:rsid w:val="00BF18C5"/>
    <w:rsid w:val="00C34F93"/>
    <w:rsid w:val="00C455D8"/>
    <w:rsid w:val="00C5399C"/>
    <w:rsid w:val="00CA6B4F"/>
    <w:rsid w:val="00CB1CDC"/>
    <w:rsid w:val="00D03430"/>
    <w:rsid w:val="00D45644"/>
    <w:rsid w:val="00D746C6"/>
    <w:rsid w:val="00DA47E2"/>
    <w:rsid w:val="00DA4A43"/>
    <w:rsid w:val="00DC5883"/>
    <w:rsid w:val="00DC5C15"/>
    <w:rsid w:val="00DC5CA9"/>
    <w:rsid w:val="00DE3AB6"/>
    <w:rsid w:val="00DF3520"/>
    <w:rsid w:val="00E35883"/>
    <w:rsid w:val="00E37225"/>
    <w:rsid w:val="00E40664"/>
    <w:rsid w:val="00EA417A"/>
    <w:rsid w:val="00ED59EE"/>
    <w:rsid w:val="00EF0607"/>
    <w:rsid w:val="00FA64A6"/>
    <w:rsid w:val="00FD12F0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458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10" w:qFormat="1"/>
    <w:lsdException w:name="List Number" w:uiPriority="9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90C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customStyle="1" w:styleId="46D1C203330E472E83242A5C1DA07894">
    <w:name w:val="46D1C203330E472E83242A5C1DA07894"/>
    <w:rsid w:val="00147A68"/>
    <w:pPr>
      <w:spacing w:after="160" w:line="259" w:lineRule="auto"/>
    </w:pPr>
    <w:rPr>
      <w:color w:val="auto"/>
      <w:lang w:val="en-AU" w:eastAsia="en-AU"/>
    </w:rPr>
  </w:style>
  <w:style w:type="paragraph" w:styleId="ListParagraph">
    <w:name w:val="List Paragraph"/>
    <w:basedOn w:val="Normal"/>
    <w:uiPriority w:val="34"/>
    <w:semiHidden/>
    <w:qFormat/>
    <w:rsid w:val="00CB1C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10" w:qFormat="1"/>
    <w:lsdException w:name="List Number" w:uiPriority="9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90C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customStyle="1" w:styleId="46D1C203330E472E83242A5C1DA07894">
    <w:name w:val="46D1C203330E472E83242A5C1DA07894"/>
    <w:rsid w:val="00147A68"/>
    <w:pPr>
      <w:spacing w:after="160" w:line="259" w:lineRule="auto"/>
    </w:pPr>
    <w:rPr>
      <w:color w:val="auto"/>
      <w:lang w:val="en-AU" w:eastAsia="en-AU"/>
    </w:rPr>
  </w:style>
  <w:style w:type="paragraph" w:styleId="ListParagraph">
    <w:name w:val="List Paragraph"/>
    <w:basedOn w:val="Normal"/>
    <w:uiPriority w:val="34"/>
    <w:semiHidden/>
    <w:qFormat/>
    <w:rsid w:val="00CB1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9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par\AppData\Local\Packages\Microsoft.Office.Desktop_8wekyb3d8bbwe\LocalCache\Roaming\Microsoft\Templates\Education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4B3731138D4750A1F96099903EE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2696F-83B6-45AE-8B0A-1245DC92AAAF}"/>
      </w:docPartPr>
      <w:docPartBody>
        <w:p w:rsidR="001C7002" w:rsidRDefault="00CF79DE">
          <w:pPr>
            <w:pStyle w:val="E04B3731138D4750A1F96099903EEF88"/>
          </w:pPr>
          <w:r w:rsidRPr="00CA6B4F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DE"/>
    <w:rsid w:val="0014203F"/>
    <w:rsid w:val="001C7002"/>
    <w:rsid w:val="0020335D"/>
    <w:rsid w:val="003E12FF"/>
    <w:rsid w:val="004A2A09"/>
    <w:rsid w:val="005A5452"/>
    <w:rsid w:val="00B55FCE"/>
    <w:rsid w:val="00CF79DE"/>
    <w:rsid w:val="00E7109E"/>
    <w:rsid w:val="00E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44D2398434EA38AE1D8AC543C0676">
    <w:name w:val="66C44D2398434EA38AE1D8AC543C067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67BEF1209848D789E76ECCE7243F6B">
    <w:name w:val="D167BEF1209848D789E76ECCE7243F6B"/>
  </w:style>
  <w:style w:type="paragraph" w:customStyle="1" w:styleId="98B92C042D2F42D9B78CB697AE39520C">
    <w:name w:val="98B92C042D2F42D9B78CB697AE39520C"/>
  </w:style>
  <w:style w:type="paragraph" w:customStyle="1" w:styleId="1BCFA8C017864AE5930E57085BA29A7F">
    <w:name w:val="1BCFA8C017864AE5930E57085BA29A7F"/>
  </w:style>
  <w:style w:type="paragraph" w:customStyle="1" w:styleId="E8E2CC7EE24842B2B98BB985CAF18A34">
    <w:name w:val="E8E2CC7EE24842B2B98BB985CAF18A34"/>
  </w:style>
  <w:style w:type="paragraph" w:customStyle="1" w:styleId="98209216231F4DD7AC55B8DCB035CD4C">
    <w:name w:val="98209216231F4DD7AC55B8DCB035CD4C"/>
  </w:style>
  <w:style w:type="paragraph" w:customStyle="1" w:styleId="EC01ACCC13654319A7593A7F066004EC">
    <w:name w:val="EC01ACCC13654319A7593A7F066004EC"/>
  </w:style>
  <w:style w:type="paragraph" w:customStyle="1" w:styleId="F136FC1CB8B0428B9BA393A379E5F492">
    <w:name w:val="F136FC1CB8B0428B9BA393A379E5F492"/>
  </w:style>
  <w:style w:type="paragraph" w:customStyle="1" w:styleId="66F6E014F14E48DD8C98BA57A033A0C4">
    <w:name w:val="66F6E014F14E48DD8C98BA57A033A0C4"/>
  </w:style>
  <w:style w:type="paragraph" w:customStyle="1" w:styleId="A8FB56CCF5F94E46B5949CF453360512">
    <w:name w:val="A8FB56CCF5F94E46B5949CF453360512"/>
  </w:style>
  <w:style w:type="paragraph" w:customStyle="1" w:styleId="2F0B8DF70BB64AE8AE8F3EE75FEE4627">
    <w:name w:val="2F0B8DF70BB64AE8AE8F3EE75FEE4627"/>
  </w:style>
  <w:style w:type="paragraph" w:customStyle="1" w:styleId="51D9E3BF3E5545A2A737DB5B99D60132">
    <w:name w:val="51D9E3BF3E5545A2A737DB5B99D60132"/>
  </w:style>
  <w:style w:type="paragraph" w:customStyle="1" w:styleId="B14ED3EEBCF04E78A92326760A25339E">
    <w:name w:val="B14ED3EEBCF04E78A92326760A25339E"/>
  </w:style>
  <w:style w:type="paragraph" w:customStyle="1" w:styleId="46D1C203330E472E83242A5C1DA07894">
    <w:name w:val="46D1C203330E472E83242A5C1DA07894"/>
  </w:style>
  <w:style w:type="paragraph" w:customStyle="1" w:styleId="60B19F6423674F5BAC1FF5CF49DB2018">
    <w:name w:val="60B19F6423674F5BAC1FF5CF49DB2018"/>
  </w:style>
  <w:style w:type="paragraph" w:customStyle="1" w:styleId="6D0B45DBE994432C8D6706303ABC8D09">
    <w:name w:val="6D0B45DBE994432C8D6706303ABC8D09"/>
  </w:style>
  <w:style w:type="paragraph" w:customStyle="1" w:styleId="5621CF5A49BD40B79424F352D3AA5B34">
    <w:name w:val="5621CF5A49BD40B79424F352D3AA5B34"/>
  </w:style>
  <w:style w:type="paragraph" w:customStyle="1" w:styleId="8E839C8C6BE6487FAEBB145B041C86C4">
    <w:name w:val="8E839C8C6BE6487FAEBB145B041C86C4"/>
  </w:style>
  <w:style w:type="paragraph" w:customStyle="1" w:styleId="C17356E0EB704565805DBB410B350277">
    <w:name w:val="C17356E0EB704565805DBB410B350277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paragraph" w:customStyle="1" w:styleId="6C1D767821534BB18DE465385689A8D1">
    <w:name w:val="6C1D767821534BB18DE465385689A8D1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color w:val="404040" w:themeColor="text1" w:themeTint="BF"/>
      <w:sz w:val="24"/>
      <w:szCs w:val="21"/>
      <w:lang w:val="en-US" w:eastAsia="ja-JP"/>
    </w:rPr>
  </w:style>
  <w:style w:type="paragraph" w:customStyle="1" w:styleId="36191424D55741F18C575E78660CA0D0">
    <w:name w:val="36191424D55741F18C575E78660CA0D0"/>
  </w:style>
  <w:style w:type="paragraph" w:customStyle="1" w:styleId="EBADB08FD2FE480581210E5024AD7A50">
    <w:name w:val="EBADB08FD2FE480581210E5024AD7A50"/>
  </w:style>
  <w:style w:type="paragraph" w:customStyle="1" w:styleId="CF306834BF7E41E9AA54E34EEBB29512">
    <w:name w:val="CF306834BF7E41E9AA54E34EEBB29512"/>
  </w:style>
  <w:style w:type="paragraph" w:customStyle="1" w:styleId="284CBDFCE33A48788C1A368880A4A0BF">
    <w:name w:val="284CBDFCE33A48788C1A368880A4A0BF"/>
  </w:style>
  <w:style w:type="paragraph" w:customStyle="1" w:styleId="2156A3E0D9844867838BE65515CE432B">
    <w:name w:val="2156A3E0D9844867838BE65515CE432B"/>
  </w:style>
  <w:style w:type="paragraph" w:customStyle="1" w:styleId="394DEC170EFB4EC98F4F7A6A2E2F9448">
    <w:name w:val="394DEC170EFB4EC98F4F7A6A2E2F9448"/>
  </w:style>
  <w:style w:type="paragraph" w:customStyle="1" w:styleId="E04B3731138D4750A1F96099903EEF88">
    <w:name w:val="E04B3731138D4750A1F96099903EEF88"/>
  </w:style>
  <w:style w:type="paragraph" w:customStyle="1" w:styleId="89CCFEE46D2B4384890D63B39DF51739">
    <w:name w:val="89CCFEE46D2B4384890D63B39DF51739"/>
  </w:style>
  <w:style w:type="paragraph" w:customStyle="1" w:styleId="ED70ED8DC30844B390CA74FB5DD67432">
    <w:name w:val="ED70ED8DC30844B390CA74FB5DD67432"/>
  </w:style>
  <w:style w:type="paragraph" w:customStyle="1" w:styleId="53580DEE52404239A97D89D8A407CE1C">
    <w:name w:val="53580DEE52404239A97D89D8A407CE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44D2398434EA38AE1D8AC543C0676">
    <w:name w:val="66C44D2398434EA38AE1D8AC543C067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67BEF1209848D789E76ECCE7243F6B">
    <w:name w:val="D167BEF1209848D789E76ECCE7243F6B"/>
  </w:style>
  <w:style w:type="paragraph" w:customStyle="1" w:styleId="98B92C042D2F42D9B78CB697AE39520C">
    <w:name w:val="98B92C042D2F42D9B78CB697AE39520C"/>
  </w:style>
  <w:style w:type="paragraph" w:customStyle="1" w:styleId="1BCFA8C017864AE5930E57085BA29A7F">
    <w:name w:val="1BCFA8C017864AE5930E57085BA29A7F"/>
  </w:style>
  <w:style w:type="paragraph" w:customStyle="1" w:styleId="E8E2CC7EE24842B2B98BB985CAF18A34">
    <w:name w:val="E8E2CC7EE24842B2B98BB985CAF18A34"/>
  </w:style>
  <w:style w:type="paragraph" w:customStyle="1" w:styleId="98209216231F4DD7AC55B8DCB035CD4C">
    <w:name w:val="98209216231F4DD7AC55B8DCB035CD4C"/>
  </w:style>
  <w:style w:type="paragraph" w:customStyle="1" w:styleId="EC01ACCC13654319A7593A7F066004EC">
    <w:name w:val="EC01ACCC13654319A7593A7F066004EC"/>
  </w:style>
  <w:style w:type="paragraph" w:customStyle="1" w:styleId="F136FC1CB8B0428B9BA393A379E5F492">
    <w:name w:val="F136FC1CB8B0428B9BA393A379E5F492"/>
  </w:style>
  <w:style w:type="paragraph" w:customStyle="1" w:styleId="66F6E014F14E48DD8C98BA57A033A0C4">
    <w:name w:val="66F6E014F14E48DD8C98BA57A033A0C4"/>
  </w:style>
  <w:style w:type="paragraph" w:customStyle="1" w:styleId="A8FB56CCF5F94E46B5949CF453360512">
    <w:name w:val="A8FB56CCF5F94E46B5949CF453360512"/>
  </w:style>
  <w:style w:type="paragraph" w:customStyle="1" w:styleId="2F0B8DF70BB64AE8AE8F3EE75FEE4627">
    <w:name w:val="2F0B8DF70BB64AE8AE8F3EE75FEE4627"/>
  </w:style>
  <w:style w:type="paragraph" w:customStyle="1" w:styleId="51D9E3BF3E5545A2A737DB5B99D60132">
    <w:name w:val="51D9E3BF3E5545A2A737DB5B99D60132"/>
  </w:style>
  <w:style w:type="paragraph" w:customStyle="1" w:styleId="B14ED3EEBCF04E78A92326760A25339E">
    <w:name w:val="B14ED3EEBCF04E78A92326760A25339E"/>
  </w:style>
  <w:style w:type="paragraph" w:customStyle="1" w:styleId="46D1C203330E472E83242A5C1DA07894">
    <w:name w:val="46D1C203330E472E83242A5C1DA07894"/>
  </w:style>
  <w:style w:type="paragraph" w:customStyle="1" w:styleId="60B19F6423674F5BAC1FF5CF49DB2018">
    <w:name w:val="60B19F6423674F5BAC1FF5CF49DB2018"/>
  </w:style>
  <w:style w:type="paragraph" w:customStyle="1" w:styleId="6D0B45DBE994432C8D6706303ABC8D09">
    <w:name w:val="6D0B45DBE994432C8D6706303ABC8D09"/>
  </w:style>
  <w:style w:type="paragraph" w:customStyle="1" w:styleId="5621CF5A49BD40B79424F352D3AA5B34">
    <w:name w:val="5621CF5A49BD40B79424F352D3AA5B34"/>
  </w:style>
  <w:style w:type="paragraph" w:customStyle="1" w:styleId="8E839C8C6BE6487FAEBB145B041C86C4">
    <w:name w:val="8E839C8C6BE6487FAEBB145B041C86C4"/>
  </w:style>
  <w:style w:type="paragraph" w:customStyle="1" w:styleId="C17356E0EB704565805DBB410B350277">
    <w:name w:val="C17356E0EB704565805DBB410B350277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paragraph" w:customStyle="1" w:styleId="6C1D767821534BB18DE465385689A8D1">
    <w:name w:val="6C1D767821534BB18DE465385689A8D1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color w:val="404040" w:themeColor="text1" w:themeTint="BF"/>
      <w:sz w:val="24"/>
      <w:szCs w:val="21"/>
      <w:lang w:val="en-US" w:eastAsia="ja-JP"/>
    </w:rPr>
  </w:style>
  <w:style w:type="paragraph" w:customStyle="1" w:styleId="36191424D55741F18C575E78660CA0D0">
    <w:name w:val="36191424D55741F18C575E78660CA0D0"/>
  </w:style>
  <w:style w:type="paragraph" w:customStyle="1" w:styleId="EBADB08FD2FE480581210E5024AD7A50">
    <w:name w:val="EBADB08FD2FE480581210E5024AD7A50"/>
  </w:style>
  <w:style w:type="paragraph" w:customStyle="1" w:styleId="CF306834BF7E41E9AA54E34EEBB29512">
    <w:name w:val="CF306834BF7E41E9AA54E34EEBB29512"/>
  </w:style>
  <w:style w:type="paragraph" w:customStyle="1" w:styleId="284CBDFCE33A48788C1A368880A4A0BF">
    <w:name w:val="284CBDFCE33A48788C1A368880A4A0BF"/>
  </w:style>
  <w:style w:type="paragraph" w:customStyle="1" w:styleId="2156A3E0D9844867838BE65515CE432B">
    <w:name w:val="2156A3E0D9844867838BE65515CE432B"/>
  </w:style>
  <w:style w:type="paragraph" w:customStyle="1" w:styleId="394DEC170EFB4EC98F4F7A6A2E2F9448">
    <w:name w:val="394DEC170EFB4EC98F4F7A6A2E2F9448"/>
  </w:style>
  <w:style w:type="paragraph" w:customStyle="1" w:styleId="E04B3731138D4750A1F96099903EEF88">
    <w:name w:val="E04B3731138D4750A1F96099903EEF88"/>
  </w:style>
  <w:style w:type="paragraph" w:customStyle="1" w:styleId="89CCFEE46D2B4384890D63B39DF51739">
    <w:name w:val="89CCFEE46D2B4384890D63B39DF51739"/>
  </w:style>
  <w:style w:type="paragraph" w:customStyle="1" w:styleId="ED70ED8DC30844B390CA74FB5DD67432">
    <w:name w:val="ED70ED8DC30844B390CA74FB5DD67432"/>
  </w:style>
  <w:style w:type="paragraph" w:customStyle="1" w:styleId="53580DEE52404239A97D89D8A407CE1C">
    <w:name w:val="53580DEE52404239A97D89D8A407CE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1370891A6A3D40AD82BB7F656CD3EB" ma:contentTypeVersion="6" ma:contentTypeDescription="Create a new document." ma:contentTypeScope="" ma:versionID="76c47136363be288e9910868c5aacab5">
  <xsd:schema xmlns:xsd="http://www.w3.org/2001/XMLSchema" xmlns:xs="http://www.w3.org/2001/XMLSchema" xmlns:p="http://schemas.microsoft.com/office/2006/metadata/properties" xmlns:ns2="5be39e7a-4ec2-4096-a8f2-748a8dad7ee0" targetNamespace="http://schemas.microsoft.com/office/2006/metadata/properties" ma:root="true" ma:fieldsID="b267d9ed5ed76370d69332391e9c4c8f" ns2:_="">
    <xsd:import namespace="5be39e7a-4ec2-4096-a8f2-748a8dad7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39e7a-4ec2-4096-a8f2-748a8dad7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7B9BB-1AEF-4951-BFBA-F9133C80F3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D12675-D78A-439E-8491-64F8D6298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ED2F8D-C095-4ACB-8128-2FD9A99286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e39e7a-4ec2-4096-a8f2-748a8dad7e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minutes</Template>
  <TotalTime>30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Caspar</dc:creator>
  <cp:lastModifiedBy>christopher wasco</cp:lastModifiedBy>
  <cp:revision>8</cp:revision>
  <dcterms:created xsi:type="dcterms:W3CDTF">2020-10-09T04:05:00Z</dcterms:created>
  <dcterms:modified xsi:type="dcterms:W3CDTF">2020-10-13T09:00:00Z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0x0101001D1370891A6A3D40AD82BB7F656CD3EB</vt:lpwstr>
  </property>
</Properties>
</file>