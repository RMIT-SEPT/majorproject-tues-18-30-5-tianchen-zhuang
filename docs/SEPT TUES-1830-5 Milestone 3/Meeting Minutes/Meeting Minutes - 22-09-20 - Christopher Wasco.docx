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48B8E2F9" w14:textId="14A06B34" w:rsidR="00CA6B4F" w:rsidRDefault="002A6EEC" w:rsidP="000102B6">
      <w:pPr>
        <w:pStyle w:val="Heading1"/>
      </w:pPr>
      <w:r>
        <w:t>Meeting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8628"/>
      </w:tblGrid>
      <w:tr w:rsidR="002A6EEC" w14:paraId="2F144B24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D38B68" w14:textId="4C91CFA3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Date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2697F810" w14:textId="25032ED0" w:rsidR="002A6EEC" w:rsidRDefault="002A6EEC" w:rsidP="002A6EEC">
            <w:r>
              <w:t>22</w:t>
            </w:r>
            <w:r>
              <w:t>/09/20</w:t>
            </w:r>
            <w:r>
              <w:t xml:space="preserve"> - 18:45</w:t>
            </w:r>
          </w:p>
        </w:tc>
      </w:tr>
      <w:tr w:rsidR="002A6EEC" w14:paraId="11EA1801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9368F0" w14:textId="10D772E7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Venue</w:t>
            </w:r>
            <w:r w:rsidRPr="002A6EEC">
              <w:rPr>
                <w:b/>
                <w:color w:val="2683C6" w:themeColor="accent2"/>
              </w:rPr>
              <w:t xml:space="preserve"> 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0A2D9642" w14:textId="003FD75F" w:rsidR="002A6EEC" w:rsidRDefault="002A6EEC" w:rsidP="002A6EEC">
            <w:r>
              <w:t>Microsoft Teams</w:t>
            </w:r>
          </w:p>
        </w:tc>
      </w:tr>
      <w:tr w:rsidR="002A6EEC" w14:paraId="1F40EDC3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CA7906A" w14:textId="345FB912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Attendees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4F3B4903" w14:textId="77777777" w:rsidR="002A6EEC" w:rsidRDefault="002A6EEC" w:rsidP="002A6EEC">
            <w:r>
              <w:t>Mohamad Ali</w:t>
            </w:r>
          </w:p>
          <w:p w14:paraId="06E293EB" w14:textId="77777777" w:rsidR="002A6EEC" w:rsidRDefault="002A6EEC" w:rsidP="002A6EEC">
            <w:r>
              <w:t>Caspar Koutsoukis</w:t>
            </w:r>
          </w:p>
          <w:p w14:paraId="1B1EBDB4" w14:textId="77777777" w:rsidR="002A6EEC" w:rsidRDefault="002A6EEC" w:rsidP="002A6EEC">
            <w:r>
              <w:t>Tianchen Zhuang</w:t>
            </w:r>
          </w:p>
          <w:p w14:paraId="6FAC9E85" w14:textId="77777777" w:rsidR="002A6EEC" w:rsidRDefault="002A6EEC" w:rsidP="002A6EEC">
            <w:r>
              <w:t>Christopher Wasco</w:t>
            </w:r>
          </w:p>
          <w:p w14:paraId="11BEA86C" w14:textId="77777777" w:rsidR="002A6EEC" w:rsidRDefault="002A6EEC" w:rsidP="002A6EEC">
            <w:r>
              <w:t>Lachlan Boughton</w:t>
            </w:r>
          </w:p>
          <w:p w14:paraId="235C193D" w14:textId="32EFA551" w:rsidR="002A6EEC" w:rsidRDefault="002A6EEC" w:rsidP="002A6EEC">
            <w:r>
              <w:t>Wuchi Chen</w:t>
            </w:r>
          </w:p>
        </w:tc>
      </w:tr>
    </w:tbl>
    <w:p w14:paraId="1721647E" w14:textId="00504A84" w:rsidR="00CB1CDC" w:rsidRDefault="002A6EEC" w:rsidP="00CB1CDC">
      <w:pPr>
        <w:pStyle w:val="Heading1"/>
      </w:pPr>
      <w:r>
        <w:t>Information/Decisions</w:t>
      </w:r>
    </w:p>
    <w:p w14:paraId="7FEA92DF" w14:textId="36FD1ABB" w:rsidR="00CB1CDC" w:rsidRDefault="002A6EEC" w:rsidP="002A6EEC">
      <w:pPr>
        <w:rPr>
          <w:color w:val="000000" w:themeColor="text1"/>
        </w:rPr>
      </w:pPr>
      <w:r>
        <w:rPr>
          <w:color w:val="000000" w:themeColor="text1"/>
        </w:rPr>
        <w:t>Finalizing Submission (Due midnight!)</w:t>
      </w:r>
    </w:p>
    <w:p w14:paraId="26F75BF7" w14:textId="461127D3" w:rsidR="002A6EEC" w:rsidRDefault="002A6EEC" w:rsidP="002A6EE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All members cooperating into making sure </w:t>
      </w:r>
      <w:proofErr w:type="spellStart"/>
      <w:r>
        <w:rPr>
          <w:color w:val="000000" w:themeColor="text1"/>
        </w:rPr>
        <w:t>dev</w:t>
      </w:r>
      <w:proofErr w:type="spellEnd"/>
      <w:r>
        <w:rPr>
          <w:color w:val="000000" w:themeColor="text1"/>
        </w:rPr>
        <w:t xml:space="preserve"> branch is up to date and functional</w:t>
      </w:r>
    </w:p>
    <w:p w14:paraId="3E1EFE5E" w14:textId="14264A99" w:rsidR="002A6EEC" w:rsidRDefault="002A6EEC" w:rsidP="002A6EE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Merge finalized version of </w:t>
      </w:r>
      <w:proofErr w:type="spellStart"/>
      <w:r>
        <w:rPr>
          <w:color w:val="000000" w:themeColor="text1"/>
        </w:rPr>
        <w:t>dev</w:t>
      </w:r>
      <w:proofErr w:type="spellEnd"/>
      <w:r>
        <w:rPr>
          <w:color w:val="000000" w:themeColor="text1"/>
        </w:rPr>
        <w:t xml:space="preserve"> into Master</w:t>
      </w:r>
    </w:p>
    <w:p w14:paraId="0525BF3D" w14:textId="12AF9CFB" w:rsidR="002A6EEC" w:rsidRPr="002A6EEC" w:rsidRDefault="002A6EEC" w:rsidP="002A6EE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Created a Milestone 2 tag on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for release v1.2.0</w:t>
      </w:r>
    </w:p>
    <w:p w14:paraId="035212AB" w14:textId="40E39706" w:rsidR="00CA6B4F" w:rsidRDefault="002A6EEC" w:rsidP="000102B6">
      <w:pPr>
        <w:pStyle w:val="Heading1"/>
      </w:pPr>
      <w:r>
        <w:t>Milestone 2</w:t>
      </w:r>
      <w:r w:rsidR="00CB1CDC">
        <w:t xml:space="preserve"> Review</w:t>
      </w:r>
    </w:p>
    <w:p w14:paraId="2F9CED12" w14:textId="57BEBF66" w:rsidR="00CB1CDC" w:rsidRDefault="002A6EEC" w:rsidP="00CB1CDC">
      <w:r>
        <w:t xml:space="preserve">Mohamad </w:t>
      </w:r>
      <w:r>
        <w:t>joined to review milestone 2</w:t>
      </w:r>
      <w:r w:rsidR="00CB1CDC">
        <w:t xml:space="preserve">. </w:t>
      </w:r>
    </w:p>
    <w:p w14:paraId="54639483" w14:textId="18CDCB08" w:rsidR="00CB1CDC" w:rsidRDefault="002A6EEC" w:rsidP="00CB1CDC">
      <w:r>
        <w:t xml:space="preserve">We demonstrated what we had for Milestone 2; he insisted we focus more on </w:t>
      </w:r>
      <w:r w:rsidR="00FA64A6">
        <w:t>the front end in order complete some connection between the front end and back end (currently no connection)</w:t>
      </w:r>
    </w:p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6A0C706E" w:rsidR="00CA6B4F" w:rsidRPr="00147A68" w:rsidRDefault="00FA64A6" w:rsidP="00147A68">
      <w:pPr>
        <w:pStyle w:val="ListBullet"/>
        <w:numPr>
          <w:ilvl w:val="0"/>
          <w:numId w:val="0"/>
        </w:numPr>
      </w:pPr>
      <w:r>
        <w:t>Complete Milestone 2 submission tonight and plan for our next meeting.</w:t>
      </w:r>
      <w:r w:rsidR="00CB1CDC">
        <w:t xml:space="preserve"> </w:t>
      </w:r>
    </w:p>
    <w:p w14:paraId="0F1F9A76" w14:textId="77777777" w:rsidR="00CA6B4F" w:rsidRPr="00CA6B4F" w:rsidRDefault="00A76C6E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</w:sdtPr>
        <w:sdtEndPr/>
        <w:sdtContent>
          <w:r w:rsidR="00CA6B4F" w:rsidRPr="00CA6B4F">
            <w:t>Next Meeting</w:t>
          </w:r>
        </w:sdtContent>
      </w:sdt>
    </w:p>
    <w:p w14:paraId="147BEB43" w14:textId="11069927" w:rsidR="00CA6B4F" w:rsidRPr="000102B6" w:rsidRDefault="00147A68" w:rsidP="000102B6">
      <w:r>
        <w:t xml:space="preserve">Meeting finished at </w:t>
      </w:r>
      <w:r w:rsidR="00542E82">
        <w:t>19</w:t>
      </w:r>
      <w:r>
        <w:t>:</w:t>
      </w:r>
      <w:r w:rsidR="00FA64A6">
        <w:t>40</w:t>
      </w:r>
      <w:r>
        <w:t xml:space="preserve"> and </w:t>
      </w:r>
      <w:r w:rsidR="00CB1CDC">
        <w:t>next meeting will be Friday (</w:t>
      </w:r>
      <w:r w:rsidR="00FA64A6">
        <w:t>25</w:t>
      </w:r>
      <w:r w:rsidR="00CB1CDC">
        <w:t>/09</w:t>
      </w:r>
      <w:r w:rsidR="00542E82">
        <w:t xml:space="preserve">) </w:t>
      </w:r>
      <w:r w:rsidR="00FA64A6">
        <w:t>16</w:t>
      </w:r>
      <w:r w:rsidR="00542E82">
        <w:t>:</w:t>
      </w:r>
      <w:r w:rsidR="00FA64A6">
        <w:t>00</w:t>
      </w:r>
      <w:bookmarkStart w:id="0" w:name="_GoBack"/>
      <w:bookmarkEnd w:id="0"/>
    </w:p>
    <w:p w14:paraId="70FD1FA9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E2698" w14:textId="77777777" w:rsidR="00A76C6E" w:rsidRDefault="00A76C6E">
      <w:pPr>
        <w:spacing w:after="0" w:line="240" w:lineRule="auto"/>
      </w:pPr>
      <w:r>
        <w:separator/>
      </w:r>
    </w:p>
  </w:endnote>
  <w:endnote w:type="continuationSeparator" w:id="0">
    <w:p w14:paraId="18323AAF" w14:textId="77777777" w:rsidR="00A76C6E" w:rsidRDefault="00A7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2A6EEC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552DD" w14:textId="77777777" w:rsidR="00A76C6E" w:rsidRDefault="00A76C6E">
      <w:pPr>
        <w:spacing w:after="0" w:line="240" w:lineRule="auto"/>
      </w:pPr>
      <w:r>
        <w:separator/>
      </w:r>
    </w:p>
  </w:footnote>
  <w:footnote w:type="continuationSeparator" w:id="0">
    <w:p w14:paraId="776F5456" w14:textId="77777777" w:rsidR="00A76C6E" w:rsidRDefault="00A76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029D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729B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alt="Description: 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A237634"/>
    <w:multiLevelType w:val="hybridMultilevel"/>
    <w:tmpl w:val="44AC061C"/>
    <w:lvl w:ilvl="0" w:tplc="2D7C663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02359"/>
    <w:multiLevelType w:val="hybridMultilevel"/>
    <w:tmpl w:val="975E975A"/>
    <w:lvl w:ilvl="0" w:tplc="C36C899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8"/>
    <w:rsid w:val="000102B6"/>
    <w:rsid w:val="0001495E"/>
    <w:rsid w:val="0001626D"/>
    <w:rsid w:val="00020201"/>
    <w:rsid w:val="00040852"/>
    <w:rsid w:val="00096EA6"/>
    <w:rsid w:val="0010367C"/>
    <w:rsid w:val="00147A68"/>
    <w:rsid w:val="001B655A"/>
    <w:rsid w:val="002A6EEC"/>
    <w:rsid w:val="002E6287"/>
    <w:rsid w:val="00317906"/>
    <w:rsid w:val="003C520B"/>
    <w:rsid w:val="0048066F"/>
    <w:rsid w:val="004A7BEF"/>
    <w:rsid w:val="004B13B1"/>
    <w:rsid w:val="00524B92"/>
    <w:rsid w:val="00542E82"/>
    <w:rsid w:val="00544235"/>
    <w:rsid w:val="00560F76"/>
    <w:rsid w:val="0058317D"/>
    <w:rsid w:val="007038AD"/>
    <w:rsid w:val="00736BDC"/>
    <w:rsid w:val="007520BE"/>
    <w:rsid w:val="007850BF"/>
    <w:rsid w:val="00840C37"/>
    <w:rsid w:val="00844354"/>
    <w:rsid w:val="008962D9"/>
    <w:rsid w:val="009941ED"/>
    <w:rsid w:val="00A02D91"/>
    <w:rsid w:val="00A448C1"/>
    <w:rsid w:val="00A76C6E"/>
    <w:rsid w:val="00AA7AA0"/>
    <w:rsid w:val="00AE735A"/>
    <w:rsid w:val="00C34F93"/>
    <w:rsid w:val="00C455D8"/>
    <w:rsid w:val="00C5399C"/>
    <w:rsid w:val="00CA6B4F"/>
    <w:rsid w:val="00CB1CDC"/>
    <w:rsid w:val="00D45644"/>
    <w:rsid w:val="00DA4A43"/>
    <w:rsid w:val="00DC5883"/>
    <w:rsid w:val="00DC5C15"/>
    <w:rsid w:val="00DC5CA9"/>
    <w:rsid w:val="00DE3AB6"/>
    <w:rsid w:val="00DF3520"/>
    <w:rsid w:val="00E35883"/>
    <w:rsid w:val="00E37225"/>
    <w:rsid w:val="00E40664"/>
    <w:rsid w:val="00EA417A"/>
    <w:rsid w:val="00EF0607"/>
    <w:rsid w:val="00FA64A6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1C7002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DE"/>
    <w:rsid w:val="001C7002"/>
    <w:rsid w:val="0020335D"/>
    <w:rsid w:val="005A5452"/>
    <w:rsid w:val="00795505"/>
    <w:rsid w:val="00CF79DE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D2F8D-C095-4ACB-8128-2FD9A9928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christopher wasco</cp:lastModifiedBy>
  <cp:revision>3</cp:revision>
  <dcterms:created xsi:type="dcterms:W3CDTF">2020-10-08T06:23:00Z</dcterms:created>
  <dcterms:modified xsi:type="dcterms:W3CDTF">2020-10-08T06:35:00Z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