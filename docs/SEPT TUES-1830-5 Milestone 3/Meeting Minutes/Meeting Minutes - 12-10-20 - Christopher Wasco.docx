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48B8E2F9" w14:textId="14A06B34" w:rsidR="00CA6B4F" w:rsidRDefault="002A6EEC" w:rsidP="000102B6">
      <w:pPr>
        <w:pStyle w:val="Heading1"/>
      </w:pPr>
      <w:r>
        <w:t>Meeting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8628"/>
      </w:tblGrid>
      <w:tr w:rsidR="002A6EEC" w14:paraId="2F144B24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D38B68" w14:textId="4C91CFA3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Date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2697F810" w14:textId="2D128568" w:rsidR="002A6EEC" w:rsidRDefault="00E82283" w:rsidP="00E82283">
            <w:r>
              <w:t>12</w:t>
            </w:r>
            <w:r w:rsidR="009F4E65">
              <w:t>/10</w:t>
            </w:r>
            <w:r w:rsidR="002A6EEC">
              <w:t xml:space="preserve">/20 </w:t>
            </w:r>
            <w:r w:rsidR="009F4E65">
              <w:t>–</w:t>
            </w:r>
            <w:r w:rsidR="003C290C">
              <w:t xml:space="preserve"> </w:t>
            </w:r>
            <w:r>
              <w:t>19:30</w:t>
            </w:r>
          </w:p>
        </w:tc>
      </w:tr>
      <w:tr w:rsidR="002A6EEC" w14:paraId="11EA1801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9368F0" w14:textId="10D772E7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 xml:space="preserve">Venue 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0A2D9642" w14:textId="003FD75F" w:rsidR="002A6EEC" w:rsidRDefault="002A6EEC" w:rsidP="002A6EEC">
            <w:r>
              <w:t>Microsoft Teams</w:t>
            </w:r>
          </w:p>
        </w:tc>
      </w:tr>
      <w:tr w:rsidR="002A6EEC" w14:paraId="1F40EDC3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CA7906A" w14:textId="345FB912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Attendees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06E293EB" w14:textId="77777777" w:rsidR="002A6EEC" w:rsidRDefault="002A6EEC" w:rsidP="002A6EEC">
            <w:r>
              <w:t>Caspar Koutsoukis</w:t>
            </w:r>
          </w:p>
          <w:p w14:paraId="1B1EBDB4" w14:textId="77777777" w:rsidR="002A6EEC" w:rsidRDefault="002A6EEC" w:rsidP="002A6EEC">
            <w:r>
              <w:t>Tianchen Zhuang</w:t>
            </w:r>
          </w:p>
          <w:p w14:paraId="6FAC9E85" w14:textId="77777777" w:rsidR="002A6EEC" w:rsidRDefault="002A6EEC" w:rsidP="002A6EEC">
            <w:r>
              <w:t>Christopher Wasco</w:t>
            </w:r>
          </w:p>
          <w:p w14:paraId="12F204AF" w14:textId="77777777" w:rsidR="002A6EEC" w:rsidRDefault="002A6EEC" w:rsidP="002A6EEC">
            <w:r>
              <w:t>Lachlan Boughton</w:t>
            </w:r>
          </w:p>
          <w:p w14:paraId="235C193D" w14:textId="569C7BEE" w:rsidR="00E82283" w:rsidRDefault="00E82283" w:rsidP="002A6EEC">
            <w:r>
              <w:t>Wuchi Chen</w:t>
            </w:r>
          </w:p>
        </w:tc>
      </w:tr>
    </w:tbl>
    <w:p w14:paraId="1721647E" w14:textId="00504A84" w:rsidR="00CB1CDC" w:rsidRDefault="002A6EEC" w:rsidP="00CB1CDC">
      <w:pPr>
        <w:pStyle w:val="Heading1"/>
      </w:pPr>
      <w:r>
        <w:t>Information/Decisions</w:t>
      </w:r>
    </w:p>
    <w:p w14:paraId="751A57EE" w14:textId="6CF5114F" w:rsidR="00FD12F0" w:rsidRDefault="00E82283" w:rsidP="00E82283">
      <w:pPr>
        <w:pStyle w:val="ListParagraph"/>
        <w:numPr>
          <w:ilvl w:val="0"/>
          <w:numId w:val="6"/>
        </w:numPr>
      </w:pPr>
      <w:r>
        <w:t>Spring Security Implementation dropped; would need to redo entire backend structure:</w:t>
      </w:r>
    </w:p>
    <w:p w14:paraId="10A5E928" w14:textId="678E247C" w:rsidR="00E82283" w:rsidRDefault="00E82283" w:rsidP="00E82283">
      <w:pPr>
        <w:pStyle w:val="ListParagraph"/>
        <w:numPr>
          <w:ilvl w:val="0"/>
          <w:numId w:val="9"/>
        </w:numPr>
      </w:pPr>
      <w:proofErr w:type="spellStart"/>
      <w:proofErr w:type="gramStart"/>
      <w:r>
        <w:t>i.e</w:t>
      </w:r>
      <w:proofErr w:type="spellEnd"/>
      <w:proofErr w:type="gramEnd"/>
      <w:r>
        <w:t xml:space="preserve"> in order for Spring Security to work, all users must be structured within a single table. This is not the case in our implementation (</w:t>
      </w:r>
      <w:proofErr w:type="spellStart"/>
      <w:r>
        <w:t>i.e</w:t>
      </w:r>
      <w:proofErr w:type="spellEnd"/>
      <w:r>
        <w:t xml:space="preserve"> we have a user table, business table, </w:t>
      </w:r>
      <w:proofErr w:type="spellStart"/>
      <w:r>
        <w:t>etc</w:t>
      </w:r>
      <w:proofErr w:type="spellEnd"/>
      <w:r>
        <w:t>)</w:t>
      </w:r>
    </w:p>
    <w:p w14:paraId="531A87C1" w14:textId="2DE86E96" w:rsidR="00E82283" w:rsidRDefault="00E82283" w:rsidP="00E82283">
      <w:pPr>
        <w:pStyle w:val="ListParagraph"/>
        <w:numPr>
          <w:ilvl w:val="0"/>
          <w:numId w:val="6"/>
        </w:numPr>
      </w:pPr>
      <w:r>
        <w:t xml:space="preserve">Implementation is complete, prepare for demo tomorrow, presenting to </w:t>
      </w:r>
      <w:proofErr w:type="spellStart"/>
      <w:r>
        <w:t>Mohamad</w:t>
      </w:r>
      <w:proofErr w:type="spellEnd"/>
      <w:r>
        <w:t xml:space="preserve">. </w:t>
      </w:r>
    </w:p>
    <w:p w14:paraId="48E73F64" w14:textId="2BCA2D66" w:rsidR="00E82283" w:rsidRDefault="00E82283" w:rsidP="00E82283">
      <w:pPr>
        <w:pStyle w:val="ListParagraph"/>
        <w:numPr>
          <w:ilvl w:val="0"/>
          <w:numId w:val="6"/>
        </w:numPr>
      </w:pPr>
      <w:r>
        <w:t>Start looking at how we will handle the project report.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2268"/>
        <w:gridCol w:w="3384"/>
      </w:tblGrid>
      <w:tr w:rsidR="003C290C" w14:paraId="02CC84F1" w14:textId="0C3B670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7649C85D" w14:textId="0F033A8F" w:rsidR="003C290C" w:rsidRPr="002A6EE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Item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7988FAD" w14:textId="246A9C4B" w:rsidR="003C290C" w:rsidRDefault="003C290C" w:rsidP="00892FD7">
            <w:r>
              <w:rPr>
                <w:b/>
                <w:color w:val="2683C6" w:themeColor="accent2"/>
              </w:rPr>
              <w:t>Who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5DEC2F70" w14:textId="0BB31A48" w:rsidR="003C290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by</w:t>
            </w:r>
          </w:p>
        </w:tc>
      </w:tr>
      <w:tr w:rsidR="003C290C" w14:paraId="0C3B88FD" w14:textId="211B76AA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1F4FEBE9" w14:textId="4E7A0E48" w:rsidR="003C290C" w:rsidRPr="008D05A3" w:rsidRDefault="008F3979" w:rsidP="008F3979">
            <w:pPr>
              <w:rPr>
                <w:color w:val="auto"/>
              </w:rPr>
            </w:pPr>
            <w:r>
              <w:rPr>
                <w:color w:val="auto"/>
              </w:rPr>
              <w:t>Admin Dashboard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6588038" w14:textId="245C6B48" w:rsidR="003C290C" w:rsidRDefault="003C290C" w:rsidP="00892FD7">
            <w:r>
              <w:t>Caspar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35A4138D" w14:textId="1129345B" w:rsidR="003C290C" w:rsidRPr="00E82283" w:rsidRDefault="00E82283" w:rsidP="00892FD7">
            <w:pPr>
              <w:rPr>
                <w:b/>
              </w:rPr>
            </w:pPr>
            <w:r w:rsidRPr="00E82283">
              <w:rPr>
                <w:b/>
                <w:color w:val="92D050"/>
              </w:rPr>
              <w:t>Completed</w:t>
            </w:r>
          </w:p>
        </w:tc>
      </w:tr>
      <w:tr w:rsidR="008D05A3" w14:paraId="02358731" w14:textId="7777777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4B61D9E2" w14:textId="4B532E19" w:rsidR="008D05A3" w:rsidRDefault="008F3979" w:rsidP="00892FD7">
            <w:pPr>
              <w:rPr>
                <w:color w:val="auto"/>
              </w:rPr>
            </w:pPr>
            <w:r>
              <w:rPr>
                <w:color w:val="auto"/>
              </w:rPr>
              <w:t>View bookings/Cancel Booking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3F08766" w14:textId="50F88BBD" w:rsidR="008D05A3" w:rsidRDefault="008D05A3" w:rsidP="00892FD7">
            <w:r>
              <w:t>Tianchen/Wuchi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3D8714CB" w14:textId="203A34A9" w:rsidR="008D05A3" w:rsidRPr="00E82283" w:rsidRDefault="00E82283" w:rsidP="00E82283">
            <w:pPr>
              <w:rPr>
                <w:b/>
              </w:rPr>
            </w:pPr>
            <w:r w:rsidRPr="00E82283">
              <w:rPr>
                <w:b/>
                <w:color w:val="92D050"/>
              </w:rPr>
              <w:t>Completed</w:t>
            </w:r>
          </w:p>
        </w:tc>
      </w:tr>
      <w:tr w:rsidR="008D05A3" w14:paraId="257A393C" w14:textId="7777777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378AF77C" w14:textId="3BE5C2BF" w:rsidR="008D05A3" w:rsidRDefault="00FD12F0" w:rsidP="00FD12F0">
            <w:pPr>
              <w:rPr>
                <w:color w:val="auto"/>
              </w:rPr>
            </w:pPr>
            <w:r>
              <w:rPr>
                <w:color w:val="auto"/>
              </w:rPr>
              <w:t xml:space="preserve">Implementation </w:t>
            </w:r>
            <w:r w:rsidR="008F3979">
              <w:rPr>
                <w:color w:val="auto"/>
              </w:rPr>
              <w:t>of Spring Security</w:t>
            </w:r>
            <w:r w:rsidR="00D746C6">
              <w:rPr>
                <w:color w:val="auto"/>
              </w:rPr>
              <w:t>/Admin Implementation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9450E63" w14:textId="1DA4F420" w:rsidR="008D05A3" w:rsidRDefault="008D05A3" w:rsidP="00892FD7">
            <w:r>
              <w:t>Lachlan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1945CA9A" w14:textId="4041B6E0" w:rsidR="008D05A3" w:rsidRPr="00E82283" w:rsidRDefault="00E82283" w:rsidP="00892FD7">
            <w:pPr>
              <w:rPr>
                <w:b/>
              </w:rPr>
            </w:pPr>
            <w:r w:rsidRPr="00E82283">
              <w:rPr>
                <w:b/>
                <w:color w:val="FF0000"/>
              </w:rPr>
              <w:t>Dropped</w:t>
            </w:r>
          </w:p>
        </w:tc>
      </w:tr>
      <w:tr w:rsidR="008D05A3" w14:paraId="7886D0E2" w14:textId="7777777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66B4B3B7" w14:textId="75F7504F" w:rsid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Documentation/Test Cases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D5F551D" w14:textId="05C459DD" w:rsidR="008D05A3" w:rsidRDefault="008D05A3" w:rsidP="00892FD7">
            <w:r>
              <w:t>Chris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0D510704" w14:textId="295553CD" w:rsidR="008D05A3" w:rsidRDefault="008D05A3" w:rsidP="00892FD7">
            <w:r>
              <w:t>Ongoing</w:t>
            </w:r>
          </w:p>
        </w:tc>
      </w:tr>
    </w:tbl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3A2D4C68" w:rsidR="00CA6B4F" w:rsidRPr="00147A68" w:rsidRDefault="00E82283" w:rsidP="00147A68">
      <w:pPr>
        <w:pStyle w:val="ListBullet"/>
        <w:numPr>
          <w:ilvl w:val="0"/>
          <w:numId w:val="0"/>
        </w:numPr>
      </w:pPr>
      <w:r>
        <w:t xml:space="preserve">The project is essentially </w:t>
      </w:r>
      <w:r w:rsidR="00B2608B">
        <w:t>complete;</w:t>
      </w:r>
      <w:r>
        <w:t xml:space="preserve"> all that is left is the documentation and test cases for our complete implementation.</w:t>
      </w:r>
      <w:bookmarkStart w:id="0" w:name="_GoBack"/>
      <w:bookmarkEnd w:id="0"/>
    </w:p>
    <w:p w14:paraId="0F1F9A76" w14:textId="77777777" w:rsidR="00CA6B4F" w:rsidRPr="00CA6B4F" w:rsidRDefault="00D17B88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</w:sdtPr>
        <w:sdtEndPr/>
        <w:sdtContent>
          <w:r w:rsidR="00CA6B4F" w:rsidRPr="00CA6B4F">
            <w:t>Next Meeting</w:t>
          </w:r>
        </w:sdtContent>
      </w:sdt>
    </w:p>
    <w:p w14:paraId="147BEB43" w14:textId="2FA36781" w:rsidR="00CA6B4F" w:rsidRPr="000102B6" w:rsidRDefault="00147A68" w:rsidP="000102B6">
      <w:r>
        <w:t xml:space="preserve">Meeting finished at </w:t>
      </w:r>
      <w:r w:rsidR="00E82283">
        <w:t>20:00</w:t>
      </w:r>
      <w:r w:rsidR="003C290C">
        <w:t xml:space="preserve"> </w:t>
      </w:r>
      <w:r>
        <w:t xml:space="preserve">and </w:t>
      </w:r>
      <w:r w:rsidR="00CB1CDC">
        <w:t xml:space="preserve">next meeting will be </w:t>
      </w:r>
      <w:r w:rsidR="00E82283">
        <w:t>Tuesday</w:t>
      </w:r>
      <w:r w:rsidR="00CB1CDC">
        <w:t xml:space="preserve"> (</w:t>
      </w:r>
      <w:r w:rsidR="00E82283">
        <w:t>13</w:t>
      </w:r>
      <w:r w:rsidR="00B16D2C">
        <w:t>/10</w:t>
      </w:r>
      <w:r w:rsidR="00542E82">
        <w:t xml:space="preserve">) </w:t>
      </w:r>
      <w:r w:rsidR="00B16D2C">
        <w:t>1</w:t>
      </w:r>
      <w:r w:rsidR="00E82283">
        <w:t>8:30</w:t>
      </w:r>
    </w:p>
    <w:p w14:paraId="70FD1FA9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5FA9B" w14:textId="77777777" w:rsidR="00D17B88" w:rsidRDefault="00D17B88">
      <w:pPr>
        <w:spacing w:after="0" w:line="240" w:lineRule="auto"/>
      </w:pPr>
      <w:r>
        <w:separator/>
      </w:r>
    </w:p>
  </w:endnote>
  <w:endnote w:type="continuationSeparator" w:id="0">
    <w:p w14:paraId="7E2020FE" w14:textId="77777777" w:rsidR="00D17B88" w:rsidRDefault="00D1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FD12F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F3B36" w14:textId="77777777" w:rsidR="00D17B88" w:rsidRDefault="00D17B88">
      <w:pPr>
        <w:spacing w:after="0" w:line="240" w:lineRule="auto"/>
      </w:pPr>
      <w:r>
        <w:separator/>
      </w:r>
    </w:p>
  </w:footnote>
  <w:footnote w:type="continuationSeparator" w:id="0">
    <w:p w14:paraId="562F988D" w14:textId="77777777" w:rsidR="00D17B88" w:rsidRDefault="00D1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029D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729B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alt="Description: 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A237634"/>
    <w:multiLevelType w:val="hybridMultilevel"/>
    <w:tmpl w:val="44AC061C"/>
    <w:lvl w:ilvl="0" w:tplc="2D7C663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0620"/>
    <w:multiLevelType w:val="hybridMultilevel"/>
    <w:tmpl w:val="4A82C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02359"/>
    <w:multiLevelType w:val="hybridMultilevel"/>
    <w:tmpl w:val="975E975A"/>
    <w:lvl w:ilvl="0" w:tplc="C36C899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425A"/>
    <w:multiLevelType w:val="hybridMultilevel"/>
    <w:tmpl w:val="D5A259A0"/>
    <w:lvl w:ilvl="0" w:tplc="B8E0D8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61C6"/>
    <w:multiLevelType w:val="hybridMultilevel"/>
    <w:tmpl w:val="5DAE35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81BE4"/>
    <w:multiLevelType w:val="hybridMultilevel"/>
    <w:tmpl w:val="830261B4"/>
    <w:lvl w:ilvl="0" w:tplc="C130E81E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8"/>
    <w:rsid w:val="000102B6"/>
    <w:rsid w:val="0001495E"/>
    <w:rsid w:val="0001626D"/>
    <w:rsid w:val="00020201"/>
    <w:rsid w:val="00040852"/>
    <w:rsid w:val="00043351"/>
    <w:rsid w:val="00096EA6"/>
    <w:rsid w:val="000C2471"/>
    <w:rsid w:val="0010367C"/>
    <w:rsid w:val="001409D4"/>
    <w:rsid w:val="00147A68"/>
    <w:rsid w:val="001B655A"/>
    <w:rsid w:val="002A6EEC"/>
    <w:rsid w:val="002E6287"/>
    <w:rsid w:val="00317906"/>
    <w:rsid w:val="003C290C"/>
    <w:rsid w:val="003C520B"/>
    <w:rsid w:val="00437D6A"/>
    <w:rsid w:val="0048066F"/>
    <w:rsid w:val="004A7BEF"/>
    <w:rsid w:val="004B13B1"/>
    <w:rsid w:val="004E570D"/>
    <w:rsid w:val="00524B92"/>
    <w:rsid w:val="00542E82"/>
    <w:rsid w:val="00544235"/>
    <w:rsid w:val="00560F76"/>
    <w:rsid w:val="0058317D"/>
    <w:rsid w:val="00622AF5"/>
    <w:rsid w:val="007038AD"/>
    <w:rsid w:val="0072115E"/>
    <w:rsid w:val="00736BDC"/>
    <w:rsid w:val="007520BE"/>
    <w:rsid w:val="00760A42"/>
    <w:rsid w:val="007850BF"/>
    <w:rsid w:val="00785D6E"/>
    <w:rsid w:val="007944F7"/>
    <w:rsid w:val="008231C6"/>
    <w:rsid w:val="00834086"/>
    <w:rsid w:val="00840C37"/>
    <w:rsid w:val="00844354"/>
    <w:rsid w:val="008962D9"/>
    <w:rsid w:val="008D05A3"/>
    <w:rsid w:val="008F3979"/>
    <w:rsid w:val="009941ED"/>
    <w:rsid w:val="009C6B2D"/>
    <w:rsid w:val="009F4E65"/>
    <w:rsid w:val="00A02D91"/>
    <w:rsid w:val="00A448C1"/>
    <w:rsid w:val="00AA6E88"/>
    <w:rsid w:val="00AA7AA0"/>
    <w:rsid w:val="00AE735A"/>
    <w:rsid w:val="00B16D2C"/>
    <w:rsid w:val="00B2608B"/>
    <w:rsid w:val="00BF18C5"/>
    <w:rsid w:val="00C34F93"/>
    <w:rsid w:val="00C455D8"/>
    <w:rsid w:val="00C5399C"/>
    <w:rsid w:val="00CA6B4F"/>
    <w:rsid w:val="00CB1CDC"/>
    <w:rsid w:val="00D03430"/>
    <w:rsid w:val="00D17B88"/>
    <w:rsid w:val="00D45644"/>
    <w:rsid w:val="00D746C6"/>
    <w:rsid w:val="00DA47E2"/>
    <w:rsid w:val="00DA4A43"/>
    <w:rsid w:val="00DC5883"/>
    <w:rsid w:val="00DC5C15"/>
    <w:rsid w:val="00DC5CA9"/>
    <w:rsid w:val="00DE3AB6"/>
    <w:rsid w:val="00DF3520"/>
    <w:rsid w:val="00E35883"/>
    <w:rsid w:val="00E37225"/>
    <w:rsid w:val="00E40664"/>
    <w:rsid w:val="00E82283"/>
    <w:rsid w:val="00EA417A"/>
    <w:rsid w:val="00ED59EE"/>
    <w:rsid w:val="00EF0607"/>
    <w:rsid w:val="00FA64A6"/>
    <w:rsid w:val="00FD12F0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1C7002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DE"/>
    <w:rsid w:val="0014203F"/>
    <w:rsid w:val="001C7002"/>
    <w:rsid w:val="0020335D"/>
    <w:rsid w:val="0038283E"/>
    <w:rsid w:val="003E12FF"/>
    <w:rsid w:val="004A2A09"/>
    <w:rsid w:val="005A5452"/>
    <w:rsid w:val="00B55FCE"/>
    <w:rsid w:val="00CF79DE"/>
    <w:rsid w:val="00E7109E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D2F8D-C095-4ACB-8128-2FD9A9928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christopher wasco</cp:lastModifiedBy>
  <cp:revision>4</cp:revision>
  <dcterms:created xsi:type="dcterms:W3CDTF">2020-10-13T09:01:00Z</dcterms:created>
  <dcterms:modified xsi:type="dcterms:W3CDTF">2020-10-13T09:05:00Z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