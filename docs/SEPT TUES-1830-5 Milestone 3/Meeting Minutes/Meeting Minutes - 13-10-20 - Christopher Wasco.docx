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3C3185" w14:textId="3EFCA5B6" w:rsidR="0001626D" w:rsidRPr="00147A68" w:rsidRDefault="00147A68" w:rsidP="000102B6">
      <w:pPr>
        <w:pStyle w:val="Title"/>
        <w:rPr>
          <w:lang w:val="en-AU"/>
        </w:rPr>
      </w:pPr>
      <w:r w:rsidRPr="00147A68">
        <w:rPr>
          <w:lang w:val="en-AU"/>
        </w:rPr>
        <w:t>TUES-18.30-5 </w:t>
      </w:r>
    </w:p>
    <w:p w14:paraId="404472EA" w14:textId="77777777" w:rsidR="00560F76" w:rsidRPr="000102B6" w:rsidRDefault="000102B6" w:rsidP="000102B6">
      <w:pPr>
        <w:pStyle w:val="Title"/>
      </w:pPr>
      <w:r w:rsidRPr="000102B6">
        <w:t>Minutes</w:t>
      </w:r>
    </w:p>
    <w:p w14:paraId="48B8E2F9" w14:textId="14A06B34" w:rsidR="00CA6B4F" w:rsidRDefault="002A6EEC" w:rsidP="000102B6">
      <w:pPr>
        <w:pStyle w:val="Heading1"/>
      </w:pPr>
      <w:r>
        <w:t>Meeting Details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8628"/>
      </w:tblGrid>
      <w:tr w:rsidR="002A6EEC" w14:paraId="2F144B24" w14:textId="77777777" w:rsidTr="002A6EEC">
        <w:trPr>
          <w:jc w:val="center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38D38B68" w14:textId="4C91CFA3" w:rsidR="002A6EEC" w:rsidRPr="002A6EEC" w:rsidRDefault="002A6EEC" w:rsidP="002A6EEC">
            <w:pPr>
              <w:rPr>
                <w:b/>
                <w:color w:val="2683C6" w:themeColor="accent2"/>
              </w:rPr>
            </w:pPr>
            <w:r w:rsidRPr="002A6EEC">
              <w:rPr>
                <w:b/>
                <w:color w:val="2683C6" w:themeColor="accent2"/>
              </w:rPr>
              <w:t>Date</w:t>
            </w:r>
          </w:p>
        </w:tc>
        <w:tc>
          <w:tcPr>
            <w:tcW w:w="8628" w:type="dxa"/>
            <w:tcBorders>
              <w:left w:val="single" w:sz="4" w:space="0" w:color="auto"/>
            </w:tcBorders>
          </w:tcPr>
          <w:p w14:paraId="2697F810" w14:textId="0E89A8A4" w:rsidR="002A6EEC" w:rsidRDefault="00E460E4" w:rsidP="00E82283">
            <w:r>
              <w:t>13</w:t>
            </w:r>
            <w:r w:rsidR="009F4E65">
              <w:t>/10</w:t>
            </w:r>
            <w:r w:rsidR="002A6EEC">
              <w:t xml:space="preserve">/20 </w:t>
            </w:r>
            <w:r w:rsidR="009F4E65">
              <w:t>–</w:t>
            </w:r>
            <w:r w:rsidR="003C290C">
              <w:t xml:space="preserve"> </w:t>
            </w:r>
            <w:r>
              <w:t>18</w:t>
            </w:r>
            <w:r w:rsidR="00E82283">
              <w:t>:30</w:t>
            </w:r>
          </w:p>
        </w:tc>
      </w:tr>
      <w:tr w:rsidR="002A6EEC" w14:paraId="11EA1801" w14:textId="77777777" w:rsidTr="002A6EEC">
        <w:trPr>
          <w:jc w:val="center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389368F0" w14:textId="10D772E7" w:rsidR="002A6EEC" w:rsidRPr="002A6EEC" w:rsidRDefault="002A6EEC" w:rsidP="002A6EEC">
            <w:pPr>
              <w:rPr>
                <w:b/>
                <w:color w:val="2683C6" w:themeColor="accent2"/>
              </w:rPr>
            </w:pPr>
            <w:r w:rsidRPr="002A6EEC">
              <w:rPr>
                <w:b/>
                <w:color w:val="2683C6" w:themeColor="accent2"/>
              </w:rPr>
              <w:t xml:space="preserve">Venue </w:t>
            </w:r>
          </w:p>
        </w:tc>
        <w:tc>
          <w:tcPr>
            <w:tcW w:w="8628" w:type="dxa"/>
            <w:tcBorders>
              <w:left w:val="single" w:sz="4" w:space="0" w:color="auto"/>
            </w:tcBorders>
          </w:tcPr>
          <w:p w14:paraId="0A2D9642" w14:textId="003FD75F" w:rsidR="002A6EEC" w:rsidRDefault="002A6EEC" w:rsidP="002A6EEC">
            <w:r>
              <w:t>Microsoft Teams</w:t>
            </w:r>
          </w:p>
        </w:tc>
      </w:tr>
      <w:tr w:rsidR="002A6EEC" w14:paraId="1F40EDC3" w14:textId="77777777" w:rsidTr="002A6EEC">
        <w:trPr>
          <w:jc w:val="center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5CA7906A" w14:textId="345FB912" w:rsidR="002A6EEC" w:rsidRPr="002A6EEC" w:rsidRDefault="002A6EEC" w:rsidP="002A6EEC">
            <w:pPr>
              <w:rPr>
                <w:b/>
                <w:color w:val="2683C6" w:themeColor="accent2"/>
              </w:rPr>
            </w:pPr>
            <w:r w:rsidRPr="002A6EEC">
              <w:rPr>
                <w:b/>
                <w:color w:val="2683C6" w:themeColor="accent2"/>
              </w:rPr>
              <w:t>Attendees</w:t>
            </w:r>
          </w:p>
        </w:tc>
        <w:tc>
          <w:tcPr>
            <w:tcW w:w="8628" w:type="dxa"/>
            <w:tcBorders>
              <w:left w:val="single" w:sz="4" w:space="0" w:color="auto"/>
            </w:tcBorders>
          </w:tcPr>
          <w:p w14:paraId="5EA8076F" w14:textId="6D18CA20" w:rsidR="00E460E4" w:rsidRDefault="00E460E4" w:rsidP="002A6EEC">
            <w:r>
              <w:t>Mohamad Ali</w:t>
            </w:r>
          </w:p>
          <w:p w14:paraId="06E293EB" w14:textId="77777777" w:rsidR="002A6EEC" w:rsidRDefault="002A6EEC" w:rsidP="002A6EEC">
            <w:r>
              <w:t>Caspar Koutsoukis</w:t>
            </w:r>
          </w:p>
          <w:p w14:paraId="1B1EBDB4" w14:textId="77777777" w:rsidR="002A6EEC" w:rsidRDefault="002A6EEC" w:rsidP="002A6EEC">
            <w:r>
              <w:t>Tianchen Zhuang</w:t>
            </w:r>
          </w:p>
          <w:p w14:paraId="6FAC9E85" w14:textId="77777777" w:rsidR="002A6EEC" w:rsidRDefault="002A6EEC" w:rsidP="002A6EEC">
            <w:r>
              <w:t>Christopher Wasco</w:t>
            </w:r>
          </w:p>
          <w:p w14:paraId="12F204AF" w14:textId="77777777" w:rsidR="002A6EEC" w:rsidRDefault="002A6EEC" w:rsidP="002A6EEC">
            <w:r>
              <w:t>Lachlan Boughton</w:t>
            </w:r>
          </w:p>
          <w:p w14:paraId="235C193D" w14:textId="569C7BEE" w:rsidR="00E82283" w:rsidRDefault="00E82283" w:rsidP="002A6EEC">
            <w:r>
              <w:t>Wuchi Chen</w:t>
            </w:r>
          </w:p>
        </w:tc>
      </w:tr>
    </w:tbl>
    <w:p w14:paraId="1721647E" w14:textId="00504A84" w:rsidR="00CB1CDC" w:rsidRDefault="002A6EEC" w:rsidP="00CB1CDC">
      <w:pPr>
        <w:pStyle w:val="Heading1"/>
      </w:pPr>
      <w:r>
        <w:t>Information/Decisions</w:t>
      </w:r>
    </w:p>
    <w:p w14:paraId="48E73F64" w14:textId="30E03CE9" w:rsidR="00E82283" w:rsidRDefault="00E460E4" w:rsidP="00E82283">
      <w:pPr>
        <w:pStyle w:val="ListParagraph"/>
        <w:numPr>
          <w:ilvl w:val="0"/>
          <w:numId w:val="6"/>
        </w:numPr>
      </w:pPr>
      <w:r>
        <w:t>Before the meeting with Mohamad, we demonstrated our complete project to the entire team.</w:t>
      </w:r>
    </w:p>
    <w:p w14:paraId="4026F05F" w14:textId="1B91C4FB" w:rsidR="00E460E4" w:rsidRDefault="00E460E4" w:rsidP="00E82283">
      <w:pPr>
        <w:pStyle w:val="ListParagraph"/>
        <w:numPr>
          <w:ilvl w:val="0"/>
          <w:numId w:val="6"/>
        </w:numPr>
      </w:pPr>
      <w:r>
        <w:t>Post meeting with Mohamad, we discussed documents that must be complete before the due date, namely the Project Report.</w:t>
      </w:r>
    </w:p>
    <w:p w14:paraId="558DF4BE" w14:textId="7DDE8D8B" w:rsidR="00184633" w:rsidRDefault="00184633" w:rsidP="00E82283">
      <w:pPr>
        <w:pStyle w:val="ListParagraph"/>
        <w:numPr>
          <w:ilvl w:val="0"/>
          <w:numId w:val="6"/>
        </w:numPr>
      </w:pPr>
      <w:r>
        <w:t>Brief discussion about the project presentation we must record</w:t>
      </w:r>
      <w:r w:rsidR="007730C8">
        <w:t xml:space="preserve"> by Sunday 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4"/>
        <w:gridCol w:w="2268"/>
        <w:gridCol w:w="3384"/>
      </w:tblGrid>
      <w:tr w:rsidR="003C290C" w14:paraId="02CC84F1" w14:textId="0C3B6707" w:rsidTr="00FD12F0">
        <w:trPr>
          <w:jc w:val="center"/>
        </w:trPr>
        <w:tc>
          <w:tcPr>
            <w:tcW w:w="4644" w:type="dxa"/>
            <w:tcBorders>
              <w:left w:val="single" w:sz="4" w:space="0" w:color="auto"/>
              <w:right w:val="single" w:sz="4" w:space="0" w:color="auto"/>
            </w:tcBorders>
          </w:tcPr>
          <w:p w14:paraId="7649C85D" w14:textId="0F033A8F" w:rsidR="003C290C" w:rsidRPr="002A6EEC" w:rsidRDefault="003C290C" w:rsidP="00892FD7">
            <w:pPr>
              <w:rPr>
                <w:b/>
                <w:color w:val="2683C6" w:themeColor="accent2"/>
              </w:rPr>
            </w:pPr>
            <w:r>
              <w:rPr>
                <w:b/>
                <w:color w:val="2683C6" w:themeColor="accent2"/>
              </w:rPr>
              <w:t>Item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07988FAD" w14:textId="246A9C4B" w:rsidR="003C290C" w:rsidRDefault="003C290C" w:rsidP="00892FD7">
            <w:r>
              <w:rPr>
                <w:b/>
                <w:color w:val="2683C6" w:themeColor="accent2"/>
              </w:rPr>
              <w:t>Who</w:t>
            </w:r>
          </w:p>
        </w:tc>
        <w:tc>
          <w:tcPr>
            <w:tcW w:w="3384" w:type="dxa"/>
            <w:tcBorders>
              <w:left w:val="single" w:sz="4" w:space="0" w:color="auto"/>
            </w:tcBorders>
          </w:tcPr>
          <w:p w14:paraId="5DEC2F70" w14:textId="0BB31A48" w:rsidR="003C290C" w:rsidRDefault="003C290C" w:rsidP="00892FD7">
            <w:pPr>
              <w:rPr>
                <w:b/>
                <w:color w:val="2683C6" w:themeColor="accent2"/>
              </w:rPr>
            </w:pPr>
            <w:r>
              <w:rPr>
                <w:b/>
                <w:color w:val="2683C6" w:themeColor="accent2"/>
              </w:rPr>
              <w:t>by</w:t>
            </w:r>
          </w:p>
        </w:tc>
      </w:tr>
      <w:tr w:rsidR="003C290C" w14:paraId="0C3B88FD" w14:textId="211B76AA" w:rsidTr="00FD12F0">
        <w:trPr>
          <w:jc w:val="center"/>
        </w:trPr>
        <w:tc>
          <w:tcPr>
            <w:tcW w:w="4644" w:type="dxa"/>
            <w:tcBorders>
              <w:left w:val="single" w:sz="4" w:space="0" w:color="auto"/>
              <w:right w:val="single" w:sz="4" w:space="0" w:color="auto"/>
            </w:tcBorders>
          </w:tcPr>
          <w:p w14:paraId="1F4FEBE9" w14:textId="1D647010" w:rsidR="003C290C" w:rsidRPr="008D05A3" w:rsidRDefault="00E460E4" w:rsidP="008F3979">
            <w:pPr>
              <w:rPr>
                <w:color w:val="auto"/>
              </w:rPr>
            </w:pPr>
            <w:r>
              <w:rPr>
                <w:color w:val="auto"/>
              </w:rPr>
              <w:t>Project Report – Vision Statement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06588038" w14:textId="397C0913" w:rsidR="003C290C" w:rsidRDefault="00E460E4" w:rsidP="00892FD7">
            <w:r>
              <w:t>Tianchen</w:t>
            </w:r>
          </w:p>
        </w:tc>
        <w:tc>
          <w:tcPr>
            <w:tcW w:w="3384" w:type="dxa"/>
            <w:tcBorders>
              <w:left w:val="single" w:sz="4" w:space="0" w:color="auto"/>
            </w:tcBorders>
          </w:tcPr>
          <w:p w14:paraId="35A4138D" w14:textId="2F768F86" w:rsidR="003C290C" w:rsidRPr="00E460E4" w:rsidRDefault="00E460E4" w:rsidP="00892FD7">
            <w:r>
              <w:t>Friday</w:t>
            </w:r>
          </w:p>
        </w:tc>
      </w:tr>
      <w:tr w:rsidR="008D05A3" w14:paraId="02358731" w14:textId="77777777" w:rsidTr="00FD12F0">
        <w:trPr>
          <w:jc w:val="center"/>
        </w:trPr>
        <w:tc>
          <w:tcPr>
            <w:tcW w:w="4644" w:type="dxa"/>
            <w:tcBorders>
              <w:left w:val="single" w:sz="4" w:space="0" w:color="auto"/>
              <w:right w:val="single" w:sz="4" w:space="0" w:color="auto"/>
            </w:tcBorders>
          </w:tcPr>
          <w:p w14:paraId="4B61D9E2" w14:textId="28CA1FC6" w:rsidR="008D05A3" w:rsidRDefault="00E460E4" w:rsidP="00892FD7">
            <w:pPr>
              <w:rPr>
                <w:color w:val="auto"/>
              </w:rPr>
            </w:pPr>
            <w:r>
              <w:rPr>
                <w:color w:val="auto"/>
              </w:rPr>
              <w:t>Project Report – Figure showing system design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03F08766" w14:textId="26CB3A74" w:rsidR="008D05A3" w:rsidRDefault="008D05A3" w:rsidP="00892FD7">
            <w:r>
              <w:t>Wuchi</w:t>
            </w:r>
          </w:p>
        </w:tc>
        <w:tc>
          <w:tcPr>
            <w:tcW w:w="3384" w:type="dxa"/>
            <w:tcBorders>
              <w:left w:val="single" w:sz="4" w:space="0" w:color="auto"/>
            </w:tcBorders>
          </w:tcPr>
          <w:p w14:paraId="3D8714CB" w14:textId="5E54CBD6" w:rsidR="008D05A3" w:rsidRPr="00E460E4" w:rsidRDefault="00E460E4" w:rsidP="00E82283">
            <w:r>
              <w:t>Friday</w:t>
            </w:r>
          </w:p>
        </w:tc>
      </w:tr>
      <w:tr w:rsidR="008D05A3" w14:paraId="257A393C" w14:textId="77777777" w:rsidTr="00FD12F0">
        <w:trPr>
          <w:jc w:val="center"/>
        </w:trPr>
        <w:tc>
          <w:tcPr>
            <w:tcW w:w="4644" w:type="dxa"/>
            <w:tcBorders>
              <w:left w:val="single" w:sz="4" w:space="0" w:color="auto"/>
              <w:right w:val="single" w:sz="4" w:space="0" w:color="auto"/>
            </w:tcBorders>
          </w:tcPr>
          <w:p w14:paraId="378AF77C" w14:textId="1C83087A" w:rsidR="008D05A3" w:rsidRDefault="00E460E4" w:rsidP="00FD12F0">
            <w:pPr>
              <w:rPr>
                <w:color w:val="auto"/>
              </w:rPr>
            </w:pPr>
            <w:r>
              <w:rPr>
                <w:color w:val="auto"/>
              </w:rPr>
              <w:t>Project Report -  Report describing refactoring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69450E63" w14:textId="1DA4F420" w:rsidR="008D05A3" w:rsidRDefault="008D05A3" w:rsidP="00892FD7">
            <w:r>
              <w:t>Lachlan</w:t>
            </w:r>
          </w:p>
        </w:tc>
        <w:tc>
          <w:tcPr>
            <w:tcW w:w="3384" w:type="dxa"/>
            <w:tcBorders>
              <w:left w:val="single" w:sz="4" w:space="0" w:color="auto"/>
            </w:tcBorders>
          </w:tcPr>
          <w:p w14:paraId="1945CA9A" w14:textId="11A47772" w:rsidR="008D05A3" w:rsidRPr="00E460E4" w:rsidRDefault="00E460E4" w:rsidP="00892FD7">
            <w:r>
              <w:t>Friday</w:t>
            </w:r>
          </w:p>
        </w:tc>
      </w:tr>
      <w:tr w:rsidR="00E460E4" w14:paraId="554AB27C" w14:textId="77777777" w:rsidTr="00FD12F0">
        <w:trPr>
          <w:jc w:val="center"/>
        </w:trPr>
        <w:tc>
          <w:tcPr>
            <w:tcW w:w="4644" w:type="dxa"/>
            <w:tcBorders>
              <w:left w:val="single" w:sz="4" w:space="0" w:color="auto"/>
              <w:right w:val="single" w:sz="4" w:space="0" w:color="auto"/>
            </w:tcBorders>
          </w:tcPr>
          <w:p w14:paraId="6EFBF8D2" w14:textId="2E5E546F" w:rsidR="00E460E4" w:rsidRDefault="00E460E4" w:rsidP="00FD12F0">
            <w:pPr>
              <w:rPr>
                <w:color w:val="auto"/>
              </w:rPr>
            </w:pPr>
            <w:r>
              <w:rPr>
                <w:color w:val="auto"/>
              </w:rPr>
              <w:t>Project Report – Description of Scrum Process,  diagram of deployment pipeline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53858D32" w14:textId="621DB33D" w:rsidR="00E460E4" w:rsidRDefault="00E460E4" w:rsidP="00892FD7">
            <w:r>
              <w:t>Caspar</w:t>
            </w:r>
          </w:p>
        </w:tc>
        <w:tc>
          <w:tcPr>
            <w:tcW w:w="3384" w:type="dxa"/>
            <w:tcBorders>
              <w:left w:val="single" w:sz="4" w:space="0" w:color="auto"/>
            </w:tcBorders>
          </w:tcPr>
          <w:p w14:paraId="45868936" w14:textId="0BE94389" w:rsidR="00E460E4" w:rsidRDefault="00E460E4" w:rsidP="00892FD7">
            <w:r>
              <w:t>Friday</w:t>
            </w:r>
          </w:p>
        </w:tc>
      </w:tr>
      <w:tr w:rsidR="008D05A3" w14:paraId="7886D0E2" w14:textId="77777777" w:rsidTr="00FD12F0">
        <w:trPr>
          <w:jc w:val="center"/>
        </w:trPr>
        <w:tc>
          <w:tcPr>
            <w:tcW w:w="4644" w:type="dxa"/>
            <w:tcBorders>
              <w:left w:val="single" w:sz="4" w:space="0" w:color="auto"/>
              <w:right w:val="single" w:sz="4" w:space="0" w:color="auto"/>
            </w:tcBorders>
          </w:tcPr>
          <w:p w14:paraId="66B4B3B7" w14:textId="71C3737A" w:rsidR="008D05A3" w:rsidRDefault="00E460E4" w:rsidP="00E460E4">
            <w:pPr>
              <w:rPr>
                <w:color w:val="auto"/>
              </w:rPr>
            </w:pPr>
            <w:r>
              <w:rPr>
                <w:color w:val="auto"/>
              </w:rPr>
              <w:t xml:space="preserve">Project Report – Documentation of Test Cases and Execution evidence (screenshots) 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3D5F551D" w14:textId="05C459DD" w:rsidR="008D05A3" w:rsidRDefault="008D05A3" w:rsidP="00892FD7">
            <w:r>
              <w:t>Chris</w:t>
            </w:r>
          </w:p>
        </w:tc>
        <w:tc>
          <w:tcPr>
            <w:tcW w:w="3384" w:type="dxa"/>
            <w:tcBorders>
              <w:left w:val="single" w:sz="4" w:space="0" w:color="auto"/>
            </w:tcBorders>
          </w:tcPr>
          <w:p w14:paraId="0D510704" w14:textId="31C53C5D" w:rsidR="008D05A3" w:rsidRDefault="00E460E4" w:rsidP="00892FD7">
            <w:r>
              <w:t>Friday</w:t>
            </w:r>
          </w:p>
        </w:tc>
      </w:tr>
    </w:tbl>
    <w:p w14:paraId="0259767F" w14:textId="72FF413D" w:rsidR="00CA6B4F" w:rsidRPr="00CA6B4F" w:rsidRDefault="00E460E4" w:rsidP="000102B6">
      <w:pPr>
        <w:pStyle w:val="Heading1"/>
      </w:pPr>
      <w:r>
        <w:t>Meeting with Mohamad</w:t>
      </w:r>
    </w:p>
    <w:p w14:paraId="49605166" w14:textId="1B5122D6" w:rsidR="00CA6B4F" w:rsidRPr="00147A68" w:rsidRDefault="00AA3A75" w:rsidP="00147A68">
      <w:pPr>
        <w:pStyle w:val="ListBullet"/>
        <w:numPr>
          <w:ilvl w:val="0"/>
          <w:numId w:val="0"/>
        </w:numPr>
      </w:pPr>
      <w:r>
        <w:t>We presented our project in the form of a demo, it went very smoothly. Mohamad closed the meeting with us with a sweet departing message, wishing us the best in our travels.</w:t>
      </w:r>
    </w:p>
    <w:p w14:paraId="0F1F9A76" w14:textId="77777777" w:rsidR="00CA6B4F" w:rsidRPr="00CA6B4F" w:rsidRDefault="006F60A9" w:rsidP="000102B6">
      <w:pPr>
        <w:pStyle w:val="Heading1"/>
      </w:pPr>
      <w:sdt>
        <w:sdtPr>
          <w:alias w:val="Next meeting:"/>
          <w:tag w:val="Next meeting:"/>
          <w:id w:val="-1524860034"/>
          <w:placeholder>
            <w:docPart w:val="E04B3731138D4750A1F96099903EEF88"/>
          </w:placeholder>
          <w:temporary/>
          <w:showingPlcHdr/>
        </w:sdtPr>
        <w:sdtEndPr/>
        <w:sdtContent>
          <w:r w:rsidR="00CA6B4F" w:rsidRPr="00CA6B4F">
            <w:t>Next Meeting</w:t>
          </w:r>
        </w:sdtContent>
      </w:sdt>
    </w:p>
    <w:p w14:paraId="147BEB43" w14:textId="4AE0CE67" w:rsidR="00CA6B4F" w:rsidRPr="000102B6" w:rsidRDefault="00147A68" w:rsidP="000102B6">
      <w:r>
        <w:t xml:space="preserve">Meeting finished at </w:t>
      </w:r>
      <w:r w:rsidR="00E82283">
        <w:t>20:00</w:t>
      </w:r>
      <w:r w:rsidR="003C290C">
        <w:t xml:space="preserve"> </w:t>
      </w:r>
      <w:r>
        <w:t xml:space="preserve">and </w:t>
      </w:r>
      <w:r w:rsidR="00CB1CDC">
        <w:t xml:space="preserve">next meeting </w:t>
      </w:r>
      <w:r w:rsidR="008E3E5D">
        <w:t xml:space="preserve">date is ongoing, but before the milestone 3 due date - Friday (16/10) </w:t>
      </w:r>
    </w:p>
    <w:p w14:paraId="70FD1FA9" w14:textId="77777777" w:rsidR="0001626D" w:rsidRPr="00A448C1" w:rsidRDefault="008962D9" w:rsidP="000102B6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B48AAF" wp14:editId="5E3931D1">
                <wp:simplePos x="0" y="0"/>
                <wp:positionH relativeFrom="column">
                  <wp:posOffset>-742950</wp:posOffset>
                </wp:positionH>
                <wp:positionV relativeFrom="paragraph">
                  <wp:posOffset>5530759</wp:posOffset>
                </wp:positionV>
                <wp:extent cx="7862207" cy="257810"/>
                <wp:effectExtent l="0" t="0" r="0" b="0"/>
                <wp:wrapNone/>
                <wp:docPr id="25" name="Rectangle 25" descr="decorative eleme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2207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9371256" id="Rectangle 25" o:spid="_x0000_s1026" alt="decorative element" style="position:absolute;margin-left:-58.5pt;margin-top:435.5pt;width:619.05pt;height:20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" fillcolor="#1cade4 [3204]" stroked="f" strokeweight="1pt">
                <v:fill color2="#1481ab [2404]" rotate="t" angle="270" colors="0 #1cade4;62259f #1482ac" focus="100%" type="gradient"/>
              </v:rect>
            </w:pict>
          </mc:Fallback>
        </mc:AlternateContent>
      </w:r>
    </w:p>
    <w:sectPr w:rsidR="0001626D" w:rsidRPr="00A448C1" w:rsidSect="000102B6">
      <w:headerReference w:type="default" r:id="rId11"/>
      <w:footerReference w:type="default" r:id="rId12"/>
      <w:headerReference w:type="first" r:id="rId13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6DA776" w14:textId="77777777" w:rsidR="006F60A9" w:rsidRDefault="006F60A9">
      <w:pPr>
        <w:spacing w:after="0" w:line="240" w:lineRule="auto"/>
      </w:pPr>
      <w:r>
        <w:separator/>
      </w:r>
    </w:p>
  </w:endnote>
  <w:endnote w:type="continuationSeparator" w:id="0">
    <w:p w14:paraId="364C0C8C" w14:textId="77777777" w:rsidR="006F60A9" w:rsidRDefault="006F6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00000000" w:usb1="2AC7EDFE" w:usb2="00000012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88A71" w14:textId="77777777" w:rsidR="0001626D" w:rsidRPr="00544235" w:rsidRDefault="00317906">
    <w:pPr>
      <w:pStyle w:val="Footer"/>
      <w:rPr>
        <w:color w:val="335B74" w:themeColor="text2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E8F576" wp14:editId="681D78D8">
              <wp:simplePos x="0" y="0"/>
              <wp:positionH relativeFrom="column">
                <wp:posOffset>-715645</wp:posOffset>
              </wp:positionH>
              <wp:positionV relativeFrom="paragraph">
                <wp:posOffset>154305</wp:posOffset>
              </wp:positionV>
              <wp:extent cx="7833207" cy="447841"/>
              <wp:effectExtent l="0" t="0" r="0" b="9525"/>
              <wp:wrapNone/>
              <wp:docPr id="5" name="Rectangle 5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D3679C4" id="Rectangle 5" o:spid="_x0000_s1026" alt="decorative element" style="position:absolute;margin-left:-56.35pt;margin-top:12.15pt;width:616.8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  <w:r w:rsidR="00DA4A43" w:rsidRPr="00544235">
      <w:rPr>
        <w:color w:val="335B74" w:themeColor="text2"/>
      </w:rPr>
      <w:fldChar w:fldCharType="begin"/>
    </w:r>
    <w:r w:rsidR="00DA4A43" w:rsidRPr="00544235">
      <w:rPr>
        <w:color w:val="335B74" w:themeColor="text2"/>
      </w:rPr>
      <w:instrText xml:space="preserve"> PAGE   \* MERGEFORMAT </w:instrText>
    </w:r>
    <w:r w:rsidR="00DA4A43" w:rsidRPr="00544235">
      <w:rPr>
        <w:color w:val="335B74" w:themeColor="text2"/>
      </w:rPr>
      <w:fldChar w:fldCharType="separate"/>
    </w:r>
    <w:r w:rsidR="008E3E5D">
      <w:rPr>
        <w:noProof/>
        <w:color w:val="335B74" w:themeColor="text2"/>
      </w:rPr>
      <w:t>2</w:t>
    </w:r>
    <w:r w:rsidR="00DA4A43" w:rsidRPr="00544235">
      <w:rPr>
        <w:noProof/>
        <w:color w:val="335B74" w:themeColor="text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7664E2" w14:textId="77777777" w:rsidR="006F60A9" w:rsidRDefault="006F60A9">
      <w:pPr>
        <w:spacing w:after="0" w:line="240" w:lineRule="auto"/>
      </w:pPr>
      <w:r>
        <w:separator/>
      </w:r>
    </w:p>
  </w:footnote>
  <w:footnote w:type="continuationSeparator" w:id="0">
    <w:p w14:paraId="2DAACE5C" w14:textId="77777777" w:rsidR="006F60A9" w:rsidRDefault="006F6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9C029D" w14:textId="77777777" w:rsidR="000102B6" w:rsidRDefault="000102B6">
    <w:pPr>
      <w:pStyle w:val="Head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130891" wp14:editId="283C85E2">
              <wp:simplePos x="0" y="0"/>
              <wp:positionH relativeFrom="column">
                <wp:posOffset>-715645</wp:posOffset>
              </wp:positionH>
              <wp:positionV relativeFrom="paragraph">
                <wp:posOffset>-457200</wp:posOffset>
              </wp:positionV>
              <wp:extent cx="7833207" cy="447841"/>
              <wp:effectExtent l="0" t="0" r="0" b="9525"/>
              <wp:wrapNone/>
              <wp:docPr id="6" name="Rectangle 6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044F30D" id="Rectangle 6" o:spid="_x0000_s1026" alt="decorative element" style="position:absolute;margin-left:-56.35pt;margin-top:-36pt;width:616.8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CF729B" w14:textId="77777777" w:rsidR="00DC5CA9" w:rsidRDefault="00DC5CA9">
    <w:pPr>
      <w:pStyle w:val="Header"/>
    </w:pPr>
    <w:r>
      <w:rPr>
        <w:noProof/>
        <w:color w:val="auto"/>
        <w:lang w:val="en-AU" w:eastAsia="en-A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B1F386" wp14:editId="3ED83B97">
              <wp:simplePos x="0" y="0"/>
              <mc:AlternateContent>
                <mc:Choice Requires="wp14">
                  <wp:positionH relativeFrom="page">
                    <wp14:pctPosHOffset>-22900</wp14:pctPosHOffset>
                  </wp:positionH>
                </mc:Choice>
                <mc:Fallback>
                  <wp:positionH relativeFrom="page">
                    <wp:posOffset>-1779270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-1500</wp14:pctPosVOffset>
                  </wp:positionV>
                </mc:Choice>
                <mc:Fallback>
                  <wp:positionV relativeFrom="page">
                    <wp:posOffset>-150495</wp:posOffset>
                  </wp:positionV>
                </mc:Fallback>
              </mc:AlternateContent>
              <wp:extent cx="10533888" cy="10210800"/>
              <wp:effectExtent l="0" t="0" r="0" b="0"/>
              <wp:wrapNone/>
              <wp:docPr id="4" name="Group 4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3888" cy="10210800"/>
                        <a:chOff x="0" y="0"/>
                        <a:chExt cx="10535285" cy="10210800"/>
                      </a:xfrm>
                    </wpg:grpSpPr>
                    <wps:wsp>
                      <wps:cNvPr id="20" name="Freeform 19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E1B7167-0843-9649-8C5E-3D07F055F899}"/>
                          </a:ext>
                        </a:extLst>
                      </wps:cNvPr>
                      <wps:cNvSpPr/>
                      <wps:spPr>
                        <a:xfrm>
                          <a:off x="1724025" y="28575"/>
                          <a:ext cx="7874635" cy="214503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0872D684" w14:textId="77777777" w:rsidR="00DC5CA9" w:rsidRDefault="00DC5CA9" w:rsidP="00DC5C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 18" descr="Parent teacher conference " title="Parent teacher conference 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03A88B1-BFBC-E64E-9E86-FEEE955A1CF0}"/>
                          </a:ext>
                        </a:extLst>
                      </wps:cNvPr>
                      <wps:cNvSpPr/>
                      <wps:spPr>
                        <a:xfrm>
                          <a:off x="6124575" y="104775"/>
                          <a:ext cx="3420835" cy="2067574"/>
                        </a:xfrm>
                        <a:custGeom>
                          <a:avLst/>
                          <a:gdLst>
                            <a:gd name="connsiteX0" fmla="*/ 597266 w 3315255"/>
                            <a:gd name="connsiteY0" fmla="*/ 0 h 2003896"/>
                            <a:gd name="connsiteX1" fmla="*/ 3315255 w 3315255"/>
                            <a:gd name="connsiteY1" fmla="*/ 0 h 2003896"/>
                            <a:gd name="connsiteX2" fmla="*/ 3315255 w 3315255"/>
                            <a:gd name="connsiteY2" fmla="*/ 2003896 h 2003896"/>
                            <a:gd name="connsiteX3" fmla="*/ 911316 w 3315255"/>
                            <a:gd name="connsiteY3" fmla="*/ 2003896 h 2003896"/>
                            <a:gd name="connsiteX4" fmla="*/ 0 w 3315255"/>
                            <a:gd name="connsiteY4" fmla="*/ 970028 h 2003896"/>
                            <a:gd name="connsiteX5" fmla="*/ 597266 w 3315255"/>
                            <a:gd name="connsiteY5" fmla="*/ 0 h 20038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315255" h="2003896">
                              <a:moveTo>
                                <a:pt x="597266" y="0"/>
                              </a:moveTo>
                              <a:lnTo>
                                <a:pt x="3315255" y="0"/>
                              </a:lnTo>
                              <a:lnTo>
                                <a:pt x="3315255" y="2003896"/>
                              </a:lnTo>
                              <a:lnTo>
                                <a:pt x="911316" y="2003896"/>
                              </a:lnTo>
                              <a:lnTo>
                                <a:pt x="0" y="970028"/>
                              </a:lnTo>
                              <a:lnTo>
                                <a:pt x="597266" y="0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1"/>
                          <a:srcRect/>
                          <a:stretch>
                            <a:fillRect t="-18000" b="-9000"/>
                          </a:stretch>
                        </a:blip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5" name="Group 15"/>
                      <wpg:cNvGrpSpPr/>
                      <wpg:grpSpPr>
                        <a:xfrm>
                          <a:off x="5591175" y="142875"/>
                          <a:ext cx="1806575" cy="1984375"/>
                          <a:chOff x="34534" y="0"/>
                          <a:chExt cx="1806761" cy="1985392"/>
                        </a:xfrm>
                      </wpg:grpSpPr>
                      <wps:wsp>
                        <wps:cNvPr id="13" name="Parallelogram 12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DF4DB2E-1B08-B444-B2FC-E7FB68181731}"/>
                            </a:ext>
                          </a:extLst>
                        </wps:cNvPr>
                        <wps:cNvSpPr/>
                        <wps:spPr>
                          <a:xfrm rot="17100000">
                            <a:off x="506618" y="650715"/>
                            <a:ext cx="1095043" cy="1574311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  <a:gd name="connsiteX0" fmla="*/ 0 w 1095750"/>
                              <a:gd name="connsiteY0" fmla="*/ 1167498 h 1868187"/>
                              <a:gd name="connsiteX1" fmla="*/ 728456 w 1095750"/>
                              <a:gd name="connsiteY1" fmla="*/ 0 h 1868187"/>
                              <a:gd name="connsiteX2" fmla="*/ 1095750 w 1095750"/>
                              <a:gd name="connsiteY2" fmla="*/ 564579 h 1868187"/>
                              <a:gd name="connsiteX3" fmla="*/ 181009 w 1095750"/>
                              <a:gd name="connsiteY3" fmla="*/ 1868187 h 1868187"/>
                              <a:gd name="connsiteX4" fmla="*/ 0 w 1095750"/>
                              <a:gd name="connsiteY4" fmla="*/ 1167498 h 1868187"/>
                              <a:gd name="connsiteX0" fmla="*/ 0 w 1095750"/>
                              <a:gd name="connsiteY0" fmla="*/ 874172 h 1574861"/>
                              <a:gd name="connsiteX1" fmla="*/ 539848 w 1095750"/>
                              <a:gd name="connsiteY1" fmla="*/ 0 h 1574861"/>
                              <a:gd name="connsiteX2" fmla="*/ 1095750 w 1095750"/>
                              <a:gd name="connsiteY2" fmla="*/ 271253 h 1574861"/>
                              <a:gd name="connsiteX3" fmla="*/ 181009 w 1095750"/>
                              <a:gd name="connsiteY3" fmla="*/ 1574861 h 1574861"/>
                              <a:gd name="connsiteX4" fmla="*/ 0 w 1095750"/>
                              <a:gd name="connsiteY4" fmla="*/ 874172 h 15748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95750" h="1574861">
                                <a:moveTo>
                                  <a:pt x="0" y="874172"/>
                                </a:moveTo>
                                <a:lnTo>
                                  <a:pt x="539848" y="0"/>
                                </a:lnTo>
                                <a:lnTo>
                                  <a:pt x="1095750" y="271253"/>
                                </a:lnTo>
                                <a:lnTo>
                                  <a:pt x="181009" y="1574861"/>
                                </a:lnTo>
                                <a:lnTo>
                                  <a:pt x="0" y="8741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Parallelogram 10"/>
                        <wps:cNvSpPr/>
                        <wps:spPr>
                          <a:xfrm>
                            <a:off x="34534" y="0"/>
                            <a:ext cx="1257935" cy="1407797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4" name="Group 14"/>
                      <wpg:cNvGrpSpPr/>
                      <wpg:grpSpPr>
                        <a:xfrm rot="10800000">
                          <a:off x="8667750" y="190500"/>
                          <a:ext cx="1867535" cy="1966505"/>
                          <a:chOff x="-1" y="0"/>
                          <a:chExt cx="1867535" cy="1966560"/>
                        </a:xfrm>
                      </wpg:grpSpPr>
                      <wps:wsp>
                        <wps:cNvPr id="8" name="Parallelogram 12"/>
                        <wps:cNvSpPr/>
                        <wps:spPr>
                          <a:xfrm rot="17100000">
                            <a:off x="304164" y="403190"/>
                            <a:ext cx="1259205" cy="186753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60018" h="1868187">
                                <a:moveTo>
                                  <a:pt x="0" y="1167498"/>
                                </a:moveTo>
                                <a:lnTo>
                                  <a:pt x="728456" y="0"/>
                                </a:lnTo>
                                <a:lnTo>
                                  <a:pt x="1260018" y="180603"/>
                                </a:lnTo>
                                <a:lnTo>
                                  <a:pt x="181009" y="1868187"/>
                                </a:lnTo>
                                <a:lnTo>
                                  <a:pt x="0" y="116749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arallelogram 10"/>
                        <wps:cNvSpPr/>
                        <wps:spPr>
                          <a:xfrm>
                            <a:off x="34534" y="0"/>
                            <a:ext cx="1257935" cy="140779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1" name="Parallelogram 10"/>
                      <wps:cNvSpPr/>
                      <wps:spPr>
                        <a:xfrm>
                          <a:off x="0" y="0"/>
                          <a:ext cx="2404769" cy="2691054"/>
                        </a:xfrm>
                        <a:custGeom>
                          <a:avLst/>
                          <a:gdLst>
                            <a:gd name="connsiteX0" fmla="*/ 0 w 1182847"/>
                            <a:gd name="connsiteY0" fmla="*/ 1009333 h 1009333"/>
                            <a:gd name="connsiteX1" fmla="*/ 649344 w 1182847"/>
                            <a:gd name="connsiteY1" fmla="*/ 0 h 1009333"/>
                            <a:gd name="connsiteX2" fmla="*/ 1182847 w 1182847"/>
                            <a:gd name="connsiteY2" fmla="*/ 0 h 1009333"/>
                            <a:gd name="connsiteX3" fmla="*/ 533503 w 1182847"/>
                            <a:gd name="connsiteY3" fmla="*/ 1009333 h 1009333"/>
                            <a:gd name="connsiteX4" fmla="*/ 0 w 1182847"/>
                            <a:gd name="connsiteY4" fmla="*/ 1009333 h 1009333"/>
                            <a:gd name="connsiteX0" fmla="*/ 0 w 1182847"/>
                            <a:gd name="connsiteY0" fmla="*/ 1009333 h 1395227"/>
                            <a:gd name="connsiteX1" fmla="*/ 649344 w 1182847"/>
                            <a:gd name="connsiteY1" fmla="*/ 0 h 1395227"/>
                            <a:gd name="connsiteX2" fmla="*/ 1182847 w 1182847"/>
                            <a:gd name="connsiteY2" fmla="*/ 0 h 1395227"/>
                            <a:gd name="connsiteX3" fmla="*/ 323778 w 1182847"/>
                            <a:gd name="connsiteY3" fmla="*/ 1395227 h 1395227"/>
                            <a:gd name="connsiteX4" fmla="*/ 0 w 1182847"/>
                            <a:gd name="connsiteY4" fmla="*/ 1009333 h 1395227"/>
                            <a:gd name="connsiteX0" fmla="*/ 0 w 1205072"/>
                            <a:gd name="connsiteY0" fmla="*/ 1022033 h 1395227"/>
                            <a:gd name="connsiteX1" fmla="*/ 67156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70331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639524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4899 h 1398093"/>
                            <a:gd name="connsiteX1" fmla="*/ 625185 w 1205072"/>
                            <a:gd name="connsiteY1" fmla="*/ 0 h 1398093"/>
                            <a:gd name="connsiteX2" fmla="*/ 1205072 w 1205072"/>
                            <a:gd name="connsiteY2" fmla="*/ 2866 h 1398093"/>
                            <a:gd name="connsiteX3" fmla="*/ 346003 w 1205072"/>
                            <a:gd name="connsiteY3" fmla="*/ 1398093 h 1398093"/>
                            <a:gd name="connsiteX4" fmla="*/ 0 w 1205072"/>
                            <a:gd name="connsiteY4" fmla="*/ 1024899 h 1398093"/>
                            <a:gd name="connsiteX0" fmla="*/ 0 w 1233747"/>
                            <a:gd name="connsiteY0" fmla="*/ 999092 h 1398093"/>
                            <a:gd name="connsiteX1" fmla="*/ 653860 w 1233747"/>
                            <a:gd name="connsiteY1" fmla="*/ 0 h 1398093"/>
                            <a:gd name="connsiteX2" fmla="*/ 1233747 w 1233747"/>
                            <a:gd name="connsiteY2" fmla="*/ 2866 h 1398093"/>
                            <a:gd name="connsiteX3" fmla="*/ 374678 w 1233747"/>
                            <a:gd name="connsiteY3" fmla="*/ 1398093 h 1398093"/>
                            <a:gd name="connsiteX4" fmla="*/ 0 w 1233747"/>
                            <a:gd name="connsiteY4" fmla="*/ 999092 h 1398093"/>
                            <a:gd name="connsiteX0" fmla="*/ 0 w 1246223"/>
                            <a:gd name="connsiteY0" fmla="*/ 990777 h 1398093"/>
                            <a:gd name="connsiteX1" fmla="*/ 666336 w 1246223"/>
                            <a:gd name="connsiteY1" fmla="*/ 0 h 1398093"/>
                            <a:gd name="connsiteX2" fmla="*/ 1246223 w 1246223"/>
                            <a:gd name="connsiteY2" fmla="*/ 2866 h 1398093"/>
                            <a:gd name="connsiteX3" fmla="*/ 387154 w 1246223"/>
                            <a:gd name="connsiteY3" fmla="*/ 1398093 h 1398093"/>
                            <a:gd name="connsiteX4" fmla="*/ 0 w 1246223"/>
                            <a:gd name="connsiteY4" fmla="*/ 990777 h 1398093"/>
                            <a:gd name="connsiteX0" fmla="*/ 0 w 1246223"/>
                            <a:gd name="connsiteY0" fmla="*/ 990777 h 1395552"/>
                            <a:gd name="connsiteX1" fmla="*/ 666336 w 1246223"/>
                            <a:gd name="connsiteY1" fmla="*/ 0 h 1395552"/>
                            <a:gd name="connsiteX2" fmla="*/ 1246223 w 1246223"/>
                            <a:gd name="connsiteY2" fmla="*/ 2866 h 1395552"/>
                            <a:gd name="connsiteX3" fmla="*/ 394780 w 1246223"/>
                            <a:gd name="connsiteY3" fmla="*/ 1395552 h 1395552"/>
                            <a:gd name="connsiteX4" fmla="*/ 0 w 1246223"/>
                            <a:gd name="connsiteY4" fmla="*/ 990777 h 1395552"/>
                            <a:gd name="connsiteX0" fmla="*/ 0 w 1258933"/>
                            <a:gd name="connsiteY0" fmla="*/ 995534 h 1400309"/>
                            <a:gd name="connsiteX1" fmla="*/ 666336 w 1258933"/>
                            <a:gd name="connsiteY1" fmla="*/ 4757 h 1400309"/>
                            <a:gd name="connsiteX2" fmla="*/ 1258933 w 1258933"/>
                            <a:gd name="connsiteY2" fmla="*/ 0 h 1400309"/>
                            <a:gd name="connsiteX3" fmla="*/ 394780 w 1258933"/>
                            <a:gd name="connsiteY3" fmla="*/ 1400309 h 1400309"/>
                            <a:gd name="connsiteX4" fmla="*/ 0 w 1258933"/>
                            <a:gd name="connsiteY4" fmla="*/ 995534 h 1400309"/>
                            <a:gd name="connsiteX0" fmla="*/ 0 w 1258933"/>
                            <a:gd name="connsiteY0" fmla="*/ 1003484 h 1408259"/>
                            <a:gd name="connsiteX1" fmla="*/ 671420 w 1258933"/>
                            <a:gd name="connsiteY1" fmla="*/ 0 h 1408259"/>
                            <a:gd name="connsiteX2" fmla="*/ 1258933 w 1258933"/>
                            <a:gd name="connsiteY2" fmla="*/ 7950 h 1408259"/>
                            <a:gd name="connsiteX3" fmla="*/ 394780 w 1258933"/>
                            <a:gd name="connsiteY3" fmla="*/ 1408259 h 1408259"/>
                            <a:gd name="connsiteX4" fmla="*/ 0 w 1258933"/>
                            <a:gd name="connsiteY4" fmla="*/ 1003484 h 14082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58933" h="1408259">
                              <a:moveTo>
                                <a:pt x="0" y="1003484"/>
                              </a:moveTo>
                              <a:lnTo>
                                <a:pt x="671420" y="0"/>
                              </a:lnTo>
                              <a:lnTo>
                                <a:pt x="1258933" y="7950"/>
                              </a:lnTo>
                              <a:lnTo>
                                <a:pt x="394780" y="1408259"/>
                              </a:lnTo>
                              <a:lnTo>
                                <a:pt x="0" y="100348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1733550" y="2085975"/>
                          <a:ext cx="7807325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Rectangle 24"/>
                      <wps:cNvSpPr/>
                      <wps:spPr>
                        <a:xfrm>
                          <a:off x="1762125" y="9762490"/>
                          <a:ext cx="7807325" cy="4483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136000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" o:spid="_x0000_s1026" alt="Description: decorative element" style="position:absolute;margin-left:0;margin-top:0;width:829.45pt;height:804pt;z-index:251659264;mso-width-percent:1360;mso-left-percent:-229;mso-top-percent:-15;mso-position-horizontal-relative:page;mso-position-vertical-relative:page;mso-width-percent:1360;mso-left-percent:-229;mso-top-percent:-15" coordsize="105352,10210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">
              <v:rect id="Freeform 19" o:spid="_x0000_s1027" style="position:absolute;left:17240;top:285;width:78746;height:21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JZ3sAA&#10;AADbAAAADwAAAGRycy9kb3ducmV2LnhtbERPTUvDQBC9C/6HZQRvdpOCIrHbIFJLoRdNxfOQnc0G&#10;s7NpdmxTf717EDw+3veqnsOgTjSlPrKBclGAIm6j7bkz8HF4vXsElQTZ4hCZDFwoQb2+vlphZeOZ&#10;3+nUSKdyCKcKDXiRsdI6tZ4CpkUciTPn4hRQMpw6bSc85/Aw6GVRPOiAPecGjyO9eGq/mu9gwP3c&#10;b/euPx6l2by5T1cW3svGmNub+fkJlNAs/+I/984aWOb1+Uv+AXr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oJZ3sAAAADbAAAADwAAAAAAAAAAAAAAAACYAgAAZHJzL2Rvd25y&#10;ZXYueG1sUEsFBgAAAAAEAAQA9QAAAIUDAAAAAA==&#10;" fillcolor="#335b74 [3215]" stroked="f" strokeweight=".235mm">
                <v:textbox>
                  <w:txbxContent>
                    <w:p w14:paraId="0872D684" w14:textId="77777777" w:rsidR="00DC5CA9" w:rsidRDefault="00DC5CA9" w:rsidP="00DC5CA9">
                      <w:pPr>
                        <w:jc w:val="center"/>
                      </w:pPr>
                    </w:p>
                  </w:txbxContent>
                </v:textbox>
              </v:rect>
              <v:shape id="Freeform 18" o:spid="_x0000_s1028" alt="Parent teacher conference " style="position:absolute;left:61245;top:1047;width:34209;height:20676;visibility:visible;mso-wrap-style:square;v-text-anchor:middle" coordsize="3315255,2003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VArcEA&#10;AADbAAAADwAAAGRycy9kb3ducmV2LnhtbERPS2vCQBC+C/0PyxR6040WRKMbkZbSHrwkLeJxyE4e&#10;mJ0N2W0e/fVdQfA2H99z9ofRNKKnztWWFSwXEQji3OqaSwU/3x/zDQjnkTU2lknBRA4OydNsj7G2&#10;A6fUZ74UIYRdjAoq79tYSpdXZNAtbEscuMJ2Bn2AXSl1h0MIN41cRdFaGqw5NFTY0ltF+TX7NQoK&#10;7P8+X8tVuqXzJX2n05TZYVLq5Xk87kB4Gv1DfHd/6TB/C7dfwgE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FQK3BAAAA2wAAAA8AAAAAAAAAAAAAAAAAmAIAAGRycy9kb3du&#10;cmV2LnhtbFBLBQYAAAAABAAEAPUAAACGAwAAAAA=&#10;" path="m597266,l3315255,r,2003896l911316,2003896,,970028,597266,xe" stroked="f" strokeweight=".235mm">
                <v:fill r:id="rId2" o:title="Parent teacher conference " recolor="t" rotate="t" type="frame"/>
                <v:stroke joinstyle="miter"/>
                <v:path arrowok="t" o:connecttype="custom" o:connectlocs="616287,0;3420835,0;3420835,2067574;940338,2067574;0,1000853;616287,0" o:connectangles="0,0,0,0,0,0"/>
              </v:shape>
              <v:group id="Group 15" o:spid="_x0000_s1029" style="position:absolute;left:55911;top:1428;width:18066;height:19844" coordorigin="345" coordsize="18067,19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shape id="Parallelogram 12" o:spid="_x0000_s1030" style="position:absolute;left:5066;top:6506;width:10950;height:15743;rotation:-75;visibility:visible;mso-wrap-style:square;v-text-anchor:middle" coordsize="1095750,15748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jZdr0A&#10;AADbAAAADwAAAGRycy9kb3ducmV2LnhtbERPSwrCMBDdC94hjODOpiqIVKOIIrgQ/FRwOzRjW2wm&#10;pYlab28Ewd083nfmy9ZU4kmNKy0rGEYxCOLM6pJzBZd0O5iCcB5ZY2WZFLzJwXLR7cwx0fbFJ3qe&#10;fS5CCLsEFRTe14mULivIoItsTRy4m20M+gCbXOoGXyHcVHIUxxNpsOTQUGBN64Ky+/lhFOy313wj&#10;V+n9nR0n+jAuU2/SjVL9XruagfDU+r/4597pMH8M31/CAXLx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3jZdr0AAADbAAAADwAAAAAAAAAAAAAAAACYAgAAZHJzL2Rvd25yZXYu&#10;eG1sUEsFBgAAAAAEAAQA9QAAAIIDAAAAAA==&#10;" path="m,874172l539848,r555902,271253l181009,1574861,,874172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873867;539500,0;1095043,271158;180892,1574311;0,873867" o:connectangles="0,0,0,0,0"/>
                </v:shape>
                <v:shape id="Parallelogram 10" o:spid="_x0000_s1031" style="position:absolute;left:345;width:12579;height:14077;visibility:visible;mso-wrap-style:square;v-text-anchor:middle" coordsize="1258933,1408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dwtsIA&#10;AADaAAAADwAAAGRycy9kb3ducmV2LnhtbESP0WoCMRRE34X+Q7iFvmlWhaVsjVILwopU6LYfcElu&#10;s0s3N9sk6vbvTUHwcZiZM8xqM7penCnEzrOC+awAQay96dgq+PrcTZ9BxIRssPdMCv4owmb9MFlh&#10;ZfyFP+jcJCsyhGOFCtqUhkrKqFtyGGd+IM7etw8OU5bBShPwkuGul4uiKKXDjvNCiwO9taR/mpNT&#10;sMff4Eq9Ld/rpa0P9nRcajwq9fQ4vr6ASDSme/jWro2CBfxfyTdA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B3C2wgAAANoAAAAPAAAAAAAAAAAAAAAAAJgCAABkcnMvZG93&#10;bnJldi54bWxQSwUGAAAAAAQABAD1AAAAhwMAAAAA&#10;" path="m,1003484l671420,r587513,7950l394780,1408259,,1003484xe" fillcolor="#76cdee [1940]" stroked="f" strokeweight="1pt">
                  <v:fill color2="#1481ab [2404]" rotate="t" angle="270" colors="0 #77ceef;62259f #1482ac" focus="100%" type="gradient"/>
                  <v:stroke joinstyle="miter"/>
                  <v:path arrowok="t" o:connecttype="custom" o:connectlocs="0,1003155;670888,0;1257935,7947;394467,1407797;0,1003155" o:connectangles="0,0,0,0,0"/>
                </v:shape>
              </v:group>
              <v:group id="Group 14" o:spid="_x0000_s1032" style="position:absolute;left:86677;top:1905;width:18675;height:19665;rotation:180" coordorigin="" coordsize="18675,19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UO2r8AAADbAAAADwAAAGRycy9kb3ducmV2LnhtbERPS4vCMBC+C/6HMII3&#10;TX0tUo0iwmJPwqqw16EZm+42k5Jktf57Iwh7m4/vOettZxtxIx9qxwom4wwEcel0zZWCy/lztAQR&#10;IrLGxjEpeFCA7abfW2Ou3Z2/6HaKlUghHHJUYGJscylDachiGLuWOHFX5y3GBH0ltcd7CreNnGbZ&#10;h7RYc2ow2NLeUPl7+rMK9DzMLlQUOz89/pwX9eJgquu3UsNBt1uBiNTFf/HbXeg0fw6vX9IBcvME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Ik1Dtq/AAAA2wAAAA8AAAAA&#10;AAAAAAAAAAAAqgIAAGRycy9kb3ducmV2LnhtbFBLBQYAAAAABAAEAPoAAACWAwAAAAA=&#10;">
                <v:shape id="Parallelogram 12" o:spid="_x0000_s1033" style="position:absolute;left:3042;top:4031;width:12592;height:18675;rotation:-75;visibility:visible;mso-wrap-style:square;v-text-anchor:middle" coordsize="1260018,1868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t1lroA&#10;AADaAAAADwAAAGRycy9kb3ducmV2LnhtbERPvQrCMBDeBd8hnOCmqYIi1SiiCA6CWHU/mrMpNpfS&#10;xFrf3gyC48f3v9p0thItNb50rGAyTkAQ506XXCi4XQ+jBQgfkDVWjknBhzxs1v3eClPt3nyhNguF&#10;iCHsU1RgQqhTKX1uyKIfu5o4cg/XWAwRNoXUDb5juK3kNEnm0mLJscFgTTtD+TN7WQXyfArtzd2R&#10;s/19Wp7N7JLta6WGg267BBGoC3/xz33UCuLWeCXeALn+Ag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Tkt1lroAAADaAAAADwAAAAAAAAAAAAAAAACYAgAAZHJzL2Rvd25yZXYueG1s&#10;UEsFBgAAAAAEAAQA9QAAAH8DAAAAAA==&#10;" path="m,1167498l728456,r531562,180603l181009,1868187,,1167498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1167091;727986,0;1259205,180540;180892,1867535;0,1167091" o:connectangles="0,0,0,0,0"/>
                </v:shape>
                <v:shape id="Parallelogram 10" o:spid="_x0000_s1034" style="position:absolute;left:345;width:12579;height:14077;visibility:visible;mso-wrap-style:square;v-text-anchor:middle" coordsize="1258933,1408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hFUMEA&#10;AADbAAAADwAAAGRycy9kb3ducmV2LnhtbERPTWvCQBC9C/6HZQq9mU0NFUldpQhKqKeqPfQ2yU6T&#10;0Oxs2N0m6b93CwVv83ifs9lNphMDOd9aVvCUpCCIK6tbrhVcL4fFGoQPyBo7y6TglzzstvPZBnNt&#10;R36n4RxqEUPY56igCaHPpfRVQwZ9YnviyH1ZZzBE6GqpHY4x3HRymaYrabDl2NBgT/uGqu/zj1FQ&#10;UMZZ9vb5XB7LsXMnH9LpQyv1+DC9voAINIW7+N9d6Dh/CX+/xAPk9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IRVDBAAAA2wAAAA8AAAAAAAAAAAAAAAAAmAIAAGRycy9kb3du&#10;cmV2LnhtbFBLBQYAAAAABAAEAPUAAACGAwAAAAA=&#10;" path="m,1003484l671420,r587513,7950l394780,1408259,,1003484xe" fillcolor="#1cade4 [3204]" stroked="f" strokeweight="1pt">
                  <v:stroke joinstyle="miter"/>
                  <v:path arrowok="t" o:connecttype="custom" o:connectlocs="0,1003153;670888,0;1257935,7947;394467,1407795;0,1003153" o:connectangles="0,0,0,0,0"/>
                </v:shape>
              </v:group>
              <v:shape id="Parallelogram 10" o:spid="_x0000_s1035" style="position:absolute;width:24047;height:26910;visibility:visible;mso-wrap-style:square;v-text-anchor:middle" coordsize="1258933,1408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/eLsQA&#10;AADbAAAADwAAAGRycy9kb3ducmV2LnhtbESPQWvCQBSE7wX/w/KE3uomHlSiq0hRqFAFNRaPj+xr&#10;Epp9G3a3Gv+9Kwgeh5n5hpktOtOICzlfW1aQDhIQxIXVNZcK8uP6YwLCB2SNjWVScCMPi3nvbYaZ&#10;tlfe0+UQShEh7DNUUIXQZlL6oiKDfmBb4uj9WmcwROlKqR1eI9w0cpgkI2mw5rhQYUufFRV/h3+j&#10;AHc/bTFebdLtOV/evPvOz8dTotR7v1tOQQTqwiv8bH9pBcMUHl/i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f3i7EAAAA2wAAAA8AAAAAAAAAAAAAAAAAmAIAAGRycy9k&#10;b3ducmV2LnhtbFBLBQYAAAAABAAEAPUAAACJAwAAAAA=&#10;" path="m,1003484l671420,r587513,7950l394780,1408259,,1003484xe" fillcolor="#1cade4 [3204]" stroked="f" strokeweight="1pt">
                <v:fill color2="#1481ab [2404]" rotate="t" colors="0 #1cade4;62259f #1482ac" focus="100%" type="gradient"/>
                <v:stroke joinstyle="miter"/>
                <v:path arrowok="t" o:connecttype="custom" o:connectlocs="0,1917566;1282523,0;2404769,15192;754095,2691054;0,1917566" o:connectangles="0,0,0,0,0"/>
              </v:shape>
              <v:rect id="Rectangle 23" o:spid="_x0000_s1036" style="position:absolute;left:17335;top:20859;width:78073;height:2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sy4cQA&#10;AADbAAAADwAAAGRycy9kb3ducmV2LnhtbESPQWvCQBSE70L/w/IK3nSjokh0lbYYsSAFU/H8yD6T&#10;2OzbkF1j/PduQfA4zMw3zHLdmUq01LjSsoLRMAJBnFldcq7g+JsM5iCcR9ZYWSYFd3KwXr31lhhr&#10;e+MDtanPRYCwi1FB4X0dS+myggy6oa2Jg3e2jUEfZJNL3eAtwE0lx1E0kwZLDgsF1vRVUPaXXo2C&#10;b3s5yf02bbPZ53l6uM6Tn00yUqr/3n0sQHjq/Cv8bO+0gvEE/r+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7MuHEAAAA2wAAAA8AAAAAAAAAAAAAAAAAmAIAAGRycy9k&#10;b3ducmV2LnhtbFBLBQYAAAAABAAEAPUAAACJAwAAAAA=&#10;" fillcolor="#1cade4 [3204]" stroked="f" strokeweight="1pt">
                <v:fill color2="#1481ab [2404]" rotate="t" angle="270" colors="0 #1cade4;62259f #1482ac" focus="100%" type="gradient"/>
              </v:rect>
              <v:rect id="Rectangle 24" o:spid="_x0000_s1037" style="position:absolute;left:17621;top:97624;width:78073;height:44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KqlcQA&#10;AADbAAAADwAAAGRycy9kb3ducmV2LnhtbESPQWvCQBSE70L/w/IK3nSjqEh0lbYYsSAFU/H8yD6T&#10;2OzbkF1j/PduQfA4zMw3zHLdmUq01LjSsoLRMAJBnFldcq7g+JsM5iCcR9ZYWSYFd3KwXr31lhhr&#10;e+MDtanPRYCwi1FB4X0dS+myggy6oa2Jg3e2jUEfZJNL3eAtwE0lx1E0kwZLDgsF1vRVUPaXXo2C&#10;b3s5yf02bbPZ53l6uM6Tn00yUqr/3n0sQHjq/Cv8bO+0gvEE/r+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SqpXEAAAA2wAAAA8AAAAAAAAAAAAAAAAAmAIAAGRycy9k&#10;b3ducmV2LnhtbFBLBQYAAAAABAAEAPUAAACJAwAAAAA=&#10;" fillcolor="#1cade4 [3204]" stroked="f" strokeweight="1pt">
                <v:fill color2="#1481ab [2404]" rotate="t" angle="270" colors="0 #1cade4;62259f #1482ac" focus="100%" type="gradien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>
    <w:nsid w:val="1A237634"/>
    <w:multiLevelType w:val="hybridMultilevel"/>
    <w:tmpl w:val="44AC061C"/>
    <w:lvl w:ilvl="0" w:tplc="2D7C6634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80620"/>
    <w:multiLevelType w:val="hybridMultilevel"/>
    <w:tmpl w:val="4A82C5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A02359"/>
    <w:multiLevelType w:val="hybridMultilevel"/>
    <w:tmpl w:val="975E975A"/>
    <w:lvl w:ilvl="0" w:tplc="C36C8994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F5425A"/>
    <w:multiLevelType w:val="hybridMultilevel"/>
    <w:tmpl w:val="D5A259A0"/>
    <w:lvl w:ilvl="0" w:tplc="B8E0D8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CB61C6"/>
    <w:multiLevelType w:val="hybridMultilevel"/>
    <w:tmpl w:val="5DAE357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E81BE4"/>
    <w:multiLevelType w:val="hybridMultilevel"/>
    <w:tmpl w:val="830261B4"/>
    <w:lvl w:ilvl="0" w:tplc="C130E81E">
      <w:numFmt w:val="bullet"/>
      <w:lvlText w:val="-"/>
      <w:lvlJc w:val="left"/>
      <w:pPr>
        <w:ind w:left="1080" w:hanging="360"/>
      </w:pPr>
      <w:rPr>
        <w:rFonts w:ascii="Franklin Gothic Book" w:eastAsiaTheme="minorEastAsia" w:hAnsi="Franklin Gothic Book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A68"/>
    <w:rsid w:val="000102B6"/>
    <w:rsid w:val="0001495E"/>
    <w:rsid w:val="0001626D"/>
    <w:rsid w:val="00020201"/>
    <w:rsid w:val="00040852"/>
    <w:rsid w:val="00043351"/>
    <w:rsid w:val="00096EA6"/>
    <w:rsid w:val="000C2471"/>
    <w:rsid w:val="0010367C"/>
    <w:rsid w:val="001409D4"/>
    <w:rsid w:val="00147A68"/>
    <w:rsid w:val="00184633"/>
    <w:rsid w:val="001B655A"/>
    <w:rsid w:val="002A6EEC"/>
    <w:rsid w:val="002E6287"/>
    <w:rsid w:val="00317906"/>
    <w:rsid w:val="003C290C"/>
    <w:rsid w:val="003C520B"/>
    <w:rsid w:val="00437D6A"/>
    <w:rsid w:val="0048066F"/>
    <w:rsid w:val="004A7BEF"/>
    <w:rsid w:val="004B13B1"/>
    <w:rsid w:val="004E570D"/>
    <w:rsid w:val="00524B92"/>
    <w:rsid w:val="00542E82"/>
    <w:rsid w:val="00544235"/>
    <w:rsid w:val="00560F76"/>
    <w:rsid w:val="0058317D"/>
    <w:rsid w:val="00622AF5"/>
    <w:rsid w:val="00635E36"/>
    <w:rsid w:val="006F60A9"/>
    <w:rsid w:val="007038AD"/>
    <w:rsid w:val="0072115E"/>
    <w:rsid w:val="00736BDC"/>
    <w:rsid w:val="007520BE"/>
    <w:rsid w:val="00760A42"/>
    <w:rsid w:val="007730C8"/>
    <w:rsid w:val="007850BF"/>
    <w:rsid w:val="00785D6E"/>
    <w:rsid w:val="007944F7"/>
    <w:rsid w:val="008231C6"/>
    <w:rsid w:val="00834086"/>
    <w:rsid w:val="00840C37"/>
    <w:rsid w:val="00844354"/>
    <w:rsid w:val="008962D9"/>
    <w:rsid w:val="008D05A3"/>
    <w:rsid w:val="008E3E5D"/>
    <w:rsid w:val="008F3979"/>
    <w:rsid w:val="009941ED"/>
    <w:rsid w:val="009C6B2D"/>
    <w:rsid w:val="009F4E65"/>
    <w:rsid w:val="00A02D91"/>
    <w:rsid w:val="00A448C1"/>
    <w:rsid w:val="00AA3A75"/>
    <w:rsid w:val="00AA6E88"/>
    <w:rsid w:val="00AA7AA0"/>
    <w:rsid w:val="00AE735A"/>
    <w:rsid w:val="00B16D2C"/>
    <w:rsid w:val="00B2608B"/>
    <w:rsid w:val="00BF18C5"/>
    <w:rsid w:val="00C34F93"/>
    <w:rsid w:val="00C401A9"/>
    <w:rsid w:val="00C455D8"/>
    <w:rsid w:val="00C5399C"/>
    <w:rsid w:val="00CA6B4F"/>
    <w:rsid w:val="00CB1CDC"/>
    <w:rsid w:val="00D03430"/>
    <w:rsid w:val="00D45644"/>
    <w:rsid w:val="00D746C6"/>
    <w:rsid w:val="00DA47E2"/>
    <w:rsid w:val="00DA4A43"/>
    <w:rsid w:val="00DC5883"/>
    <w:rsid w:val="00DC5C15"/>
    <w:rsid w:val="00DC5CA9"/>
    <w:rsid w:val="00DE3AB6"/>
    <w:rsid w:val="00DF3520"/>
    <w:rsid w:val="00E35883"/>
    <w:rsid w:val="00E37225"/>
    <w:rsid w:val="00E40664"/>
    <w:rsid w:val="00E460E4"/>
    <w:rsid w:val="00E82283"/>
    <w:rsid w:val="00EA417A"/>
    <w:rsid w:val="00ED59EE"/>
    <w:rsid w:val="00EF0607"/>
    <w:rsid w:val="00FA64A6"/>
    <w:rsid w:val="00FD12F0"/>
    <w:rsid w:val="00FD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458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10" w:qFormat="1"/>
    <w:lsdException w:name="List Number" w:uiPriority="9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90C"/>
    <w:rPr>
      <w:color w:val="404040" w:themeColor="text1" w:themeTint="BF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10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102B6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0102B6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102B6"/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1CADE4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1CADE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CADE4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840C37"/>
    <w:pPr>
      <w:spacing w:before="360"/>
      <w:contextualSpacing/>
    </w:pPr>
    <w:rPr>
      <w:color w:val="auto"/>
      <w:sz w:val="30"/>
    </w:rPr>
  </w:style>
  <w:style w:type="paragraph" w:styleId="NoSpacing">
    <w:name w:val="No Spacing"/>
    <w:uiPriority w:val="99"/>
    <w:qFormat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paragraph" w:customStyle="1" w:styleId="46D1C203330E472E83242A5C1DA07894">
    <w:name w:val="46D1C203330E472E83242A5C1DA07894"/>
    <w:rsid w:val="00147A68"/>
    <w:pPr>
      <w:spacing w:after="160" w:line="259" w:lineRule="auto"/>
    </w:pPr>
    <w:rPr>
      <w:color w:val="auto"/>
      <w:lang w:val="en-AU" w:eastAsia="en-AU"/>
    </w:rPr>
  </w:style>
  <w:style w:type="paragraph" w:styleId="ListParagraph">
    <w:name w:val="List Paragraph"/>
    <w:basedOn w:val="Normal"/>
    <w:uiPriority w:val="34"/>
    <w:semiHidden/>
    <w:qFormat/>
    <w:rsid w:val="00CB1C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10" w:qFormat="1"/>
    <w:lsdException w:name="List Number" w:uiPriority="9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90C"/>
    <w:rPr>
      <w:color w:val="404040" w:themeColor="text1" w:themeTint="BF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10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102B6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0102B6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102B6"/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1CADE4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1CADE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CADE4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840C37"/>
    <w:pPr>
      <w:spacing w:before="360"/>
      <w:contextualSpacing/>
    </w:pPr>
    <w:rPr>
      <w:color w:val="auto"/>
      <w:sz w:val="30"/>
    </w:rPr>
  </w:style>
  <w:style w:type="paragraph" w:styleId="NoSpacing">
    <w:name w:val="No Spacing"/>
    <w:uiPriority w:val="99"/>
    <w:qFormat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paragraph" w:customStyle="1" w:styleId="46D1C203330E472E83242A5C1DA07894">
    <w:name w:val="46D1C203330E472E83242A5C1DA07894"/>
    <w:rsid w:val="00147A68"/>
    <w:pPr>
      <w:spacing w:after="160" w:line="259" w:lineRule="auto"/>
    </w:pPr>
    <w:rPr>
      <w:color w:val="auto"/>
      <w:lang w:val="en-AU" w:eastAsia="en-AU"/>
    </w:rPr>
  </w:style>
  <w:style w:type="paragraph" w:styleId="ListParagraph">
    <w:name w:val="List Paragraph"/>
    <w:basedOn w:val="Normal"/>
    <w:uiPriority w:val="34"/>
    <w:semiHidden/>
    <w:qFormat/>
    <w:rsid w:val="00CB1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9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par\AppData\Local\Packages\Microsoft.Office.Desktop_8wekyb3d8bbwe\LocalCache\Roaming\Microsoft\Templates\Education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04B3731138D4750A1F96099903EE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2696F-83B6-45AE-8B0A-1245DC92AAAF}"/>
      </w:docPartPr>
      <w:docPartBody>
        <w:p w:rsidR="001C7002" w:rsidRDefault="00CF79DE">
          <w:pPr>
            <w:pStyle w:val="E04B3731138D4750A1F96099903EEF88"/>
          </w:pPr>
          <w:r w:rsidRPr="00CA6B4F"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00000000" w:usb1="2AC7EDFE" w:usb2="00000012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9DE"/>
    <w:rsid w:val="0014203F"/>
    <w:rsid w:val="001C7002"/>
    <w:rsid w:val="0020335D"/>
    <w:rsid w:val="003E12FF"/>
    <w:rsid w:val="004A2A09"/>
    <w:rsid w:val="00553756"/>
    <w:rsid w:val="005A5452"/>
    <w:rsid w:val="00B55FCE"/>
    <w:rsid w:val="00CF79DE"/>
    <w:rsid w:val="00D771A7"/>
    <w:rsid w:val="00E7109E"/>
    <w:rsid w:val="00E9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480" w:after="120" w:line="264" w:lineRule="auto"/>
      <w:outlineLvl w:val="0"/>
    </w:pPr>
    <w:rPr>
      <w:rFonts w:asciiTheme="majorHAnsi" w:eastAsiaTheme="majorEastAsia" w:hAnsiTheme="majorHAnsi" w:cstheme="majorBidi"/>
      <w:color w:val="C0504D" w:themeColor="accent2"/>
      <w:sz w:val="30"/>
      <w:szCs w:val="3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C44D2398434EA38AE1D8AC543C0676">
    <w:name w:val="66C44D2398434EA38AE1D8AC543C067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167BEF1209848D789E76ECCE7243F6B">
    <w:name w:val="D167BEF1209848D789E76ECCE7243F6B"/>
  </w:style>
  <w:style w:type="paragraph" w:customStyle="1" w:styleId="98B92C042D2F42D9B78CB697AE39520C">
    <w:name w:val="98B92C042D2F42D9B78CB697AE39520C"/>
  </w:style>
  <w:style w:type="paragraph" w:customStyle="1" w:styleId="1BCFA8C017864AE5930E57085BA29A7F">
    <w:name w:val="1BCFA8C017864AE5930E57085BA29A7F"/>
  </w:style>
  <w:style w:type="paragraph" w:customStyle="1" w:styleId="E8E2CC7EE24842B2B98BB985CAF18A34">
    <w:name w:val="E8E2CC7EE24842B2B98BB985CAF18A34"/>
  </w:style>
  <w:style w:type="paragraph" w:customStyle="1" w:styleId="98209216231F4DD7AC55B8DCB035CD4C">
    <w:name w:val="98209216231F4DD7AC55B8DCB035CD4C"/>
  </w:style>
  <w:style w:type="paragraph" w:customStyle="1" w:styleId="EC01ACCC13654319A7593A7F066004EC">
    <w:name w:val="EC01ACCC13654319A7593A7F066004EC"/>
  </w:style>
  <w:style w:type="paragraph" w:customStyle="1" w:styleId="F136FC1CB8B0428B9BA393A379E5F492">
    <w:name w:val="F136FC1CB8B0428B9BA393A379E5F492"/>
  </w:style>
  <w:style w:type="paragraph" w:customStyle="1" w:styleId="66F6E014F14E48DD8C98BA57A033A0C4">
    <w:name w:val="66F6E014F14E48DD8C98BA57A033A0C4"/>
  </w:style>
  <w:style w:type="paragraph" w:customStyle="1" w:styleId="A8FB56CCF5F94E46B5949CF453360512">
    <w:name w:val="A8FB56CCF5F94E46B5949CF453360512"/>
  </w:style>
  <w:style w:type="paragraph" w:customStyle="1" w:styleId="2F0B8DF70BB64AE8AE8F3EE75FEE4627">
    <w:name w:val="2F0B8DF70BB64AE8AE8F3EE75FEE4627"/>
  </w:style>
  <w:style w:type="paragraph" w:customStyle="1" w:styleId="51D9E3BF3E5545A2A737DB5B99D60132">
    <w:name w:val="51D9E3BF3E5545A2A737DB5B99D60132"/>
  </w:style>
  <w:style w:type="paragraph" w:customStyle="1" w:styleId="B14ED3EEBCF04E78A92326760A25339E">
    <w:name w:val="B14ED3EEBCF04E78A92326760A25339E"/>
  </w:style>
  <w:style w:type="paragraph" w:customStyle="1" w:styleId="46D1C203330E472E83242A5C1DA07894">
    <w:name w:val="46D1C203330E472E83242A5C1DA07894"/>
  </w:style>
  <w:style w:type="paragraph" w:customStyle="1" w:styleId="60B19F6423674F5BAC1FF5CF49DB2018">
    <w:name w:val="60B19F6423674F5BAC1FF5CF49DB2018"/>
  </w:style>
  <w:style w:type="paragraph" w:customStyle="1" w:styleId="6D0B45DBE994432C8D6706303ABC8D09">
    <w:name w:val="6D0B45DBE994432C8D6706303ABC8D09"/>
  </w:style>
  <w:style w:type="paragraph" w:customStyle="1" w:styleId="5621CF5A49BD40B79424F352D3AA5B34">
    <w:name w:val="5621CF5A49BD40B79424F352D3AA5B34"/>
  </w:style>
  <w:style w:type="paragraph" w:customStyle="1" w:styleId="8E839C8C6BE6487FAEBB145B041C86C4">
    <w:name w:val="8E839C8C6BE6487FAEBB145B041C86C4"/>
  </w:style>
  <w:style w:type="paragraph" w:customStyle="1" w:styleId="C17356E0EB704565805DBB410B350277">
    <w:name w:val="C17356E0EB704565805DBB410B350277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C0504D" w:themeColor="accent2"/>
      <w:sz w:val="30"/>
      <w:szCs w:val="30"/>
      <w:lang w:val="en-US" w:eastAsia="ja-JP"/>
    </w:rPr>
  </w:style>
  <w:style w:type="paragraph" w:customStyle="1" w:styleId="6C1D767821534BB18DE465385689A8D1">
    <w:name w:val="6C1D767821534BB18DE465385689A8D1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color w:val="404040" w:themeColor="text1" w:themeTint="BF"/>
      <w:sz w:val="24"/>
      <w:szCs w:val="21"/>
      <w:lang w:val="en-US" w:eastAsia="ja-JP"/>
    </w:rPr>
  </w:style>
  <w:style w:type="paragraph" w:customStyle="1" w:styleId="36191424D55741F18C575E78660CA0D0">
    <w:name w:val="36191424D55741F18C575E78660CA0D0"/>
  </w:style>
  <w:style w:type="paragraph" w:customStyle="1" w:styleId="EBADB08FD2FE480581210E5024AD7A50">
    <w:name w:val="EBADB08FD2FE480581210E5024AD7A50"/>
  </w:style>
  <w:style w:type="paragraph" w:customStyle="1" w:styleId="CF306834BF7E41E9AA54E34EEBB29512">
    <w:name w:val="CF306834BF7E41E9AA54E34EEBB29512"/>
  </w:style>
  <w:style w:type="paragraph" w:customStyle="1" w:styleId="284CBDFCE33A48788C1A368880A4A0BF">
    <w:name w:val="284CBDFCE33A48788C1A368880A4A0BF"/>
  </w:style>
  <w:style w:type="paragraph" w:customStyle="1" w:styleId="2156A3E0D9844867838BE65515CE432B">
    <w:name w:val="2156A3E0D9844867838BE65515CE432B"/>
  </w:style>
  <w:style w:type="paragraph" w:customStyle="1" w:styleId="394DEC170EFB4EC98F4F7A6A2E2F9448">
    <w:name w:val="394DEC170EFB4EC98F4F7A6A2E2F9448"/>
  </w:style>
  <w:style w:type="paragraph" w:customStyle="1" w:styleId="E04B3731138D4750A1F96099903EEF88">
    <w:name w:val="E04B3731138D4750A1F96099903EEF88"/>
  </w:style>
  <w:style w:type="paragraph" w:customStyle="1" w:styleId="89CCFEE46D2B4384890D63B39DF51739">
    <w:name w:val="89CCFEE46D2B4384890D63B39DF51739"/>
  </w:style>
  <w:style w:type="paragraph" w:customStyle="1" w:styleId="ED70ED8DC30844B390CA74FB5DD67432">
    <w:name w:val="ED70ED8DC30844B390CA74FB5DD67432"/>
  </w:style>
  <w:style w:type="paragraph" w:customStyle="1" w:styleId="53580DEE52404239A97D89D8A407CE1C">
    <w:name w:val="53580DEE52404239A97D89D8A407CE1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480" w:after="120" w:line="264" w:lineRule="auto"/>
      <w:outlineLvl w:val="0"/>
    </w:pPr>
    <w:rPr>
      <w:rFonts w:asciiTheme="majorHAnsi" w:eastAsiaTheme="majorEastAsia" w:hAnsiTheme="majorHAnsi" w:cstheme="majorBidi"/>
      <w:color w:val="C0504D" w:themeColor="accent2"/>
      <w:sz w:val="30"/>
      <w:szCs w:val="3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C44D2398434EA38AE1D8AC543C0676">
    <w:name w:val="66C44D2398434EA38AE1D8AC543C067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167BEF1209848D789E76ECCE7243F6B">
    <w:name w:val="D167BEF1209848D789E76ECCE7243F6B"/>
  </w:style>
  <w:style w:type="paragraph" w:customStyle="1" w:styleId="98B92C042D2F42D9B78CB697AE39520C">
    <w:name w:val="98B92C042D2F42D9B78CB697AE39520C"/>
  </w:style>
  <w:style w:type="paragraph" w:customStyle="1" w:styleId="1BCFA8C017864AE5930E57085BA29A7F">
    <w:name w:val="1BCFA8C017864AE5930E57085BA29A7F"/>
  </w:style>
  <w:style w:type="paragraph" w:customStyle="1" w:styleId="E8E2CC7EE24842B2B98BB985CAF18A34">
    <w:name w:val="E8E2CC7EE24842B2B98BB985CAF18A34"/>
  </w:style>
  <w:style w:type="paragraph" w:customStyle="1" w:styleId="98209216231F4DD7AC55B8DCB035CD4C">
    <w:name w:val="98209216231F4DD7AC55B8DCB035CD4C"/>
  </w:style>
  <w:style w:type="paragraph" w:customStyle="1" w:styleId="EC01ACCC13654319A7593A7F066004EC">
    <w:name w:val="EC01ACCC13654319A7593A7F066004EC"/>
  </w:style>
  <w:style w:type="paragraph" w:customStyle="1" w:styleId="F136FC1CB8B0428B9BA393A379E5F492">
    <w:name w:val="F136FC1CB8B0428B9BA393A379E5F492"/>
  </w:style>
  <w:style w:type="paragraph" w:customStyle="1" w:styleId="66F6E014F14E48DD8C98BA57A033A0C4">
    <w:name w:val="66F6E014F14E48DD8C98BA57A033A0C4"/>
  </w:style>
  <w:style w:type="paragraph" w:customStyle="1" w:styleId="A8FB56CCF5F94E46B5949CF453360512">
    <w:name w:val="A8FB56CCF5F94E46B5949CF453360512"/>
  </w:style>
  <w:style w:type="paragraph" w:customStyle="1" w:styleId="2F0B8DF70BB64AE8AE8F3EE75FEE4627">
    <w:name w:val="2F0B8DF70BB64AE8AE8F3EE75FEE4627"/>
  </w:style>
  <w:style w:type="paragraph" w:customStyle="1" w:styleId="51D9E3BF3E5545A2A737DB5B99D60132">
    <w:name w:val="51D9E3BF3E5545A2A737DB5B99D60132"/>
  </w:style>
  <w:style w:type="paragraph" w:customStyle="1" w:styleId="B14ED3EEBCF04E78A92326760A25339E">
    <w:name w:val="B14ED3EEBCF04E78A92326760A25339E"/>
  </w:style>
  <w:style w:type="paragraph" w:customStyle="1" w:styleId="46D1C203330E472E83242A5C1DA07894">
    <w:name w:val="46D1C203330E472E83242A5C1DA07894"/>
  </w:style>
  <w:style w:type="paragraph" w:customStyle="1" w:styleId="60B19F6423674F5BAC1FF5CF49DB2018">
    <w:name w:val="60B19F6423674F5BAC1FF5CF49DB2018"/>
  </w:style>
  <w:style w:type="paragraph" w:customStyle="1" w:styleId="6D0B45DBE994432C8D6706303ABC8D09">
    <w:name w:val="6D0B45DBE994432C8D6706303ABC8D09"/>
  </w:style>
  <w:style w:type="paragraph" w:customStyle="1" w:styleId="5621CF5A49BD40B79424F352D3AA5B34">
    <w:name w:val="5621CF5A49BD40B79424F352D3AA5B34"/>
  </w:style>
  <w:style w:type="paragraph" w:customStyle="1" w:styleId="8E839C8C6BE6487FAEBB145B041C86C4">
    <w:name w:val="8E839C8C6BE6487FAEBB145B041C86C4"/>
  </w:style>
  <w:style w:type="paragraph" w:customStyle="1" w:styleId="C17356E0EB704565805DBB410B350277">
    <w:name w:val="C17356E0EB704565805DBB410B350277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C0504D" w:themeColor="accent2"/>
      <w:sz w:val="30"/>
      <w:szCs w:val="30"/>
      <w:lang w:val="en-US" w:eastAsia="ja-JP"/>
    </w:rPr>
  </w:style>
  <w:style w:type="paragraph" w:customStyle="1" w:styleId="6C1D767821534BB18DE465385689A8D1">
    <w:name w:val="6C1D767821534BB18DE465385689A8D1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color w:val="404040" w:themeColor="text1" w:themeTint="BF"/>
      <w:sz w:val="24"/>
      <w:szCs w:val="21"/>
      <w:lang w:val="en-US" w:eastAsia="ja-JP"/>
    </w:rPr>
  </w:style>
  <w:style w:type="paragraph" w:customStyle="1" w:styleId="36191424D55741F18C575E78660CA0D0">
    <w:name w:val="36191424D55741F18C575E78660CA0D0"/>
  </w:style>
  <w:style w:type="paragraph" w:customStyle="1" w:styleId="EBADB08FD2FE480581210E5024AD7A50">
    <w:name w:val="EBADB08FD2FE480581210E5024AD7A50"/>
  </w:style>
  <w:style w:type="paragraph" w:customStyle="1" w:styleId="CF306834BF7E41E9AA54E34EEBB29512">
    <w:name w:val="CF306834BF7E41E9AA54E34EEBB29512"/>
  </w:style>
  <w:style w:type="paragraph" w:customStyle="1" w:styleId="284CBDFCE33A48788C1A368880A4A0BF">
    <w:name w:val="284CBDFCE33A48788C1A368880A4A0BF"/>
  </w:style>
  <w:style w:type="paragraph" w:customStyle="1" w:styleId="2156A3E0D9844867838BE65515CE432B">
    <w:name w:val="2156A3E0D9844867838BE65515CE432B"/>
  </w:style>
  <w:style w:type="paragraph" w:customStyle="1" w:styleId="394DEC170EFB4EC98F4F7A6A2E2F9448">
    <w:name w:val="394DEC170EFB4EC98F4F7A6A2E2F9448"/>
  </w:style>
  <w:style w:type="paragraph" w:customStyle="1" w:styleId="E04B3731138D4750A1F96099903EEF88">
    <w:name w:val="E04B3731138D4750A1F96099903EEF88"/>
  </w:style>
  <w:style w:type="paragraph" w:customStyle="1" w:styleId="89CCFEE46D2B4384890D63B39DF51739">
    <w:name w:val="89CCFEE46D2B4384890D63B39DF51739"/>
  </w:style>
  <w:style w:type="paragraph" w:customStyle="1" w:styleId="ED70ED8DC30844B390CA74FB5DD67432">
    <w:name w:val="ED70ED8DC30844B390CA74FB5DD67432"/>
  </w:style>
  <w:style w:type="paragraph" w:customStyle="1" w:styleId="53580DEE52404239A97D89D8A407CE1C">
    <w:name w:val="53580DEE52404239A97D89D8A407CE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1370891A6A3D40AD82BB7F656CD3EB" ma:contentTypeVersion="6" ma:contentTypeDescription="Create a new document." ma:contentTypeScope="" ma:versionID="76c47136363be288e9910868c5aacab5">
  <xsd:schema xmlns:xsd="http://www.w3.org/2001/XMLSchema" xmlns:xs="http://www.w3.org/2001/XMLSchema" xmlns:p="http://schemas.microsoft.com/office/2006/metadata/properties" xmlns:ns2="5be39e7a-4ec2-4096-a8f2-748a8dad7ee0" targetNamespace="http://schemas.microsoft.com/office/2006/metadata/properties" ma:root="true" ma:fieldsID="b267d9ed5ed76370d69332391e9c4c8f" ns2:_="">
    <xsd:import namespace="5be39e7a-4ec2-4096-a8f2-748a8dad7e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e39e7a-4ec2-4096-a8f2-748a8dad7e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27B9BB-1AEF-4951-BFBA-F9133C80F3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D12675-D78A-439E-8491-64F8D62988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ED2F8D-C095-4ACB-8128-2FD9A99286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e39e7a-4ec2-4096-a8f2-748a8dad7e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 minutes</Template>
  <TotalTime>7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Caspar</dc:creator>
  <cp:lastModifiedBy>christopher wasco</cp:lastModifiedBy>
  <cp:revision>7</cp:revision>
  <dcterms:created xsi:type="dcterms:W3CDTF">2020-10-13T09:05:00Z</dcterms:created>
  <dcterms:modified xsi:type="dcterms:W3CDTF">2020-10-13T09:13:00Z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0x0101001D1370891A6A3D40AD82BB7F656CD3EB</vt:lpwstr>
  </property>
</Properties>
</file>