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7B1EBAAF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6E5E05">
        <w:t>15</w:t>
      </w:r>
      <w:r w:rsidR="00147A68">
        <w:t>/0</w:t>
      </w:r>
      <w:r w:rsidR="006E5E05">
        <w:t>8</w:t>
      </w:r>
      <w:r w:rsidR="00147A68">
        <w:t>/20</w:t>
      </w:r>
    </w:p>
    <w:p w14:paraId="2663A18C" w14:textId="02786E23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47A68">
        <w:t>1</w:t>
      </w:r>
      <w:r w:rsidR="006E5E05">
        <w:t>0</w:t>
      </w:r>
      <w:r w:rsidR="00147A68">
        <w:t>:</w:t>
      </w:r>
      <w:r w:rsidR="006E5E05">
        <w:t>0</w:t>
      </w:r>
      <w:r w:rsidR="00147A68">
        <w:t>0</w:t>
      </w:r>
    </w:p>
    <w:p w14:paraId="57393526" w14:textId="1F767669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r w:rsidR="00147A68">
        <w:t>Caspar Koutsoukis</w:t>
      </w:r>
    </w:p>
    <w:p w14:paraId="48B8E2F9" w14:textId="77777777" w:rsidR="00CA6B4F" w:rsidRPr="000102B6" w:rsidRDefault="004F0180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77E84112" w14:textId="411BE600" w:rsidR="00CA6B4F" w:rsidRPr="00CA6B4F" w:rsidRDefault="006E5E05" w:rsidP="00CA6B4F">
      <w:pPr>
        <w:rPr>
          <w:color w:val="000000" w:themeColor="text1"/>
        </w:rPr>
      </w:pPr>
      <w:r>
        <w:rPr>
          <w:color w:val="000000" w:themeColor="text1"/>
        </w:rPr>
        <w:t>Chris - working</w:t>
      </w:r>
    </w:p>
    <w:p w14:paraId="6FE7583C" w14:textId="68B83C8E" w:rsidR="00CA6B4F" w:rsidRDefault="00147A68" w:rsidP="000102B6">
      <w:pPr>
        <w:pStyle w:val="Heading1"/>
      </w:pPr>
      <w:r>
        <w:t>Team Introduction</w:t>
      </w:r>
      <w:r w:rsidR="00123CAA">
        <w:t xml:space="preserve"> and meeting outline</w:t>
      </w:r>
    </w:p>
    <w:p w14:paraId="3F76E36C" w14:textId="4783299A" w:rsidR="00372FEE" w:rsidRDefault="00372FEE" w:rsidP="00372FEE">
      <w:r>
        <w:t>Discussed basic agenda</w:t>
      </w:r>
    </w:p>
    <w:p w14:paraId="0DDFD1D0" w14:textId="0BF5E455" w:rsidR="00372FEE" w:rsidRDefault="00372FEE" w:rsidP="00372FEE">
      <w:r>
        <w:t>Went over the criteria for milestone 1</w:t>
      </w:r>
    </w:p>
    <w:p w14:paraId="73455343" w14:textId="4D2F2BB5" w:rsidR="00372FEE" w:rsidRDefault="00372FEE" w:rsidP="00372FEE">
      <w:r>
        <w:t>Discussed db design</w:t>
      </w:r>
    </w:p>
    <w:p w14:paraId="25ACAD20" w14:textId="400A0033" w:rsidR="00372FEE" w:rsidRPr="00372FEE" w:rsidRDefault="00372FEE" w:rsidP="00372FEE">
      <w:r>
        <w:t>Brief explanation and demo of postman</w:t>
      </w:r>
    </w:p>
    <w:p w14:paraId="035212AB" w14:textId="07B46F7E" w:rsidR="00CA6B4F" w:rsidRPr="00CA6B4F" w:rsidRDefault="00372FEE" w:rsidP="000102B6">
      <w:pPr>
        <w:pStyle w:val="Heading1"/>
      </w:pPr>
      <w:r>
        <w:t>Action Items</w:t>
      </w:r>
    </w:p>
    <w:p w14:paraId="68118E0F" w14:textId="77777777" w:rsidR="00372FEE" w:rsidRDefault="00372FEE" w:rsidP="0048066F">
      <w:r>
        <w:t>John</w:t>
      </w:r>
    </w:p>
    <w:p w14:paraId="7EA2E443" w14:textId="119E93EA" w:rsidR="00CA6B4F" w:rsidRDefault="00372FEE" w:rsidP="00372FEE">
      <w:pPr>
        <w:pStyle w:val="ListParagraph"/>
        <w:numPr>
          <w:ilvl w:val="0"/>
          <w:numId w:val="6"/>
        </w:numPr>
      </w:pPr>
      <w:r>
        <w:t>Merge frontend architecture and remove feature branch</w:t>
      </w:r>
    </w:p>
    <w:p w14:paraId="52E52D4D" w14:textId="011756CA" w:rsidR="00372FEE" w:rsidRDefault="00372FEE" w:rsidP="00372FEE">
      <w:pPr>
        <w:pStyle w:val="ListParagraph"/>
        <w:numPr>
          <w:ilvl w:val="0"/>
          <w:numId w:val="6"/>
        </w:numPr>
      </w:pPr>
      <w:r>
        <w:t>Write user controller</w:t>
      </w:r>
    </w:p>
    <w:p w14:paraId="77692A1E" w14:textId="3B153759" w:rsidR="00372FEE" w:rsidRDefault="00372FEE" w:rsidP="00372FEE">
      <w:r>
        <w:t>Lochie</w:t>
      </w:r>
    </w:p>
    <w:p w14:paraId="37F91598" w14:textId="6E245055" w:rsidR="00372FEE" w:rsidRDefault="00372FEE" w:rsidP="00372FEE">
      <w:pPr>
        <w:pStyle w:val="ListParagraph"/>
        <w:numPr>
          <w:ilvl w:val="0"/>
          <w:numId w:val="6"/>
        </w:numPr>
      </w:pPr>
      <w:r>
        <w:t>Client db</w:t>
      </w:r>
    </w:p>
    <w:p w14:paraId="022ABB54" w14:textId="6929C002" w:rsidR="00372FEE" w:rsidRDefault="00372FEE" w:rsidP="00372FEE">
      <w:pPr>
        <w:pStyle w:val="ListParagraph"/>
        <w:numPr>
          <w:ilvl w:val="0"/>
          <w:numId w:val="6"/>
        </w:numPr>
      </w:pPr>
      <w:r>
        <w:t>User model</w:t>
      </w:r>
    </w:p>
    <w:p w14:paraId="01B80EE2" w14:textId="485D7CAF" w:rsidR="00372FEE" w:rsidRDefault="00372FEE" w:rsidP="00372FEE">
      <w:r>
        <w:t>Caspar</w:t>
      </w:r>
    </w:p>
    <w:p w14:paraId="45852B67" w14:textId="6BEF30FC" w:rsidR="00372FEE" w:rsidRDefault="00372FEE" w:rsidP="00372FEE">
      <w:pPr>
        <w:pStyle w:val="ListParagraph"/>
        <w:numPr>
          <w:ilvl w:val="0"/>
          <w:numId w:val="6"/>
        </w:numPr>
      </w:pPr>
      <w:r>
        <w:t>Unit tests for Create User</w:t>
      </w:r>
    </w:p>
    <w:p w14:paraId="52371D92" w14:textId="4DAB557C" w:rsidR="00372FEE" w:rsidRDefault="00372FEE" w:rsidP="00372FEE">
      <w:pPr>
        <w:pStyle w:val="ListParagraph"/>
        <w:numPr>
          <w:ilvl w:val="0"/>
          <w:numId w:val="6"/>
        </w:numPr>
      </w:pPr>
      <w:r>
        <w:t>Retro</w:t>
      </w:r>
    </w:p>
    <w:p w14:paraId="75B0CB46" w14:textId="7678167E" w:rsidR="00372FEE" w:rsidRDefault="00372FEE" w:rsidP="00372FEE">
      <w:pPr>
        <w:pStyle w:val="ListParagraph"/>
        <w:numPr>
          <w:ilvl w:val="0"/>
          <w:numId w:val="6"/>
        </w:numPr>
      </w:pPr>
      <w:r>
        <w:t>Collaborate spring planning documentation</w:t>
      </w:r>
    </w:p>
    <w:p w14:paraId="5CCC7A30" w14:textId="6DFCA0AF" w:rsidR="00372FEE" w:rsidRDefault="00372FEE" w:rsidP="00372FEE">
      <w:pPr>
        <w:pStyle w:val="ListParagraph"/>
        <w:numPr>
          <w:ilvl w:val="0"/>
          <w:numId w:val="6"/>
        </w:numPr>
      </w:pPr>
      <w:r>
        <w:t>Submit milestone 1</w:t>
      </w:r>
    </w:p>
    <w:p w14:paraId="0FAD5163" w14:textId="332F646C" w:rsidR="00372FEE" w:rsidRDefault="00372FEE" w:rsidP="00372FEE">
      <w:r>
        <w:t>Tianchen</w:t>
      </w:r>
    </w:p>
    <w:p w14:paraId="3C2C4506" w14:textId="59589B5B" w:rsidR="00372FEE" w:rsidRDefault="00372FEE" w:rsidP="00372FEE">
      <w:pPr>
        <w:pStyle w:val="ListParagraph"/>
        <w:numPr>
          <w:ilvl w:val="0"/>
          <w:numId w:val="6"/>
        </w:numPr>
      </w:pPr>
      <w:r>
        <w:t>Acceptance tests</w:t>
      </w:r>
    </w:p>
    <w:p w14:paraId="374CCAA0" w14:textId="619E53A2" w:rsidR="00372FEE" w:rsidRDefault="00372FEE" w:rsidP="00372FEE">
      <w:r>
        <w:t>Chris</w:t>
      </w:r>
    </w:p>
    <w:p w14:paraId="11FB4871" w14:textId="42D8E92C" w:rsidR="00372FEE" w:rsidRDefault="00372FEE" w:rsidP="00372FEE">
      <w:pPr>
        <w:pStyle w:val="ListParagraph"/>
        <w:numPr>
          <w:ilvl w:val="0"/>
          <w:numId w:val="6"/>
        </w:numPr>
      </w:pPr>
      <w:r>
        <w:lastRenderedPageBreak/>
        <w:t>Register Business owner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6E9CCC6B" w:rsidR="00CA6B4F" w:rsidRPr="00147A68" w:rsidRDefault="00372FEE" w:rsidP="00147A68">
      <w:pPr>
        <w:pStyle w:val="ListBullet"/>
        <w:numPr>
          <w:ilvl w:val="0"/>
          <w:numId w:val="0"/>
        </w:numPr>
      </w:pPr>
      <w:r>
        <w:t>Team feels like they are on track to submit a strong piece of work for milestone 1</w:t>
      </w:r>
    </w:p>
    <w:p w14:paraId="0F1F9A76" w14:textId="77777777" w:rsidR="00CA6B4F" w:rsidRPr="00CA6B4F" w:rsidRDefault="004F0180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147BEB43" w14:textId="561FEFA1" w:rsidR="00CA6B4F" w:rsidRPr="000102B6" w:rsidRDefault="00147A68" w:rsidP="000102B6">
      <w:r>
        <w:t xml:space="preserve">Meeting finished at </w:t>
      </w:r>
      <w:r w:rsidR="00372FEE">
        <w:t>11</w:t>
      </w:r>
      <w:r>
        <w:t>:</w:t>
      </w:r>
      <w:r w:rsidR="00372FEE">
        <w:t>0</w:t>
      </w:r>
      <w:r>
        <w:t>0.</w:t>
      </w:r>
      <w:r w:rsidR="00372FEE">
        <w:t xml:space="preserve"> Next meeting Monday 14:30</w:t>
      </w:r>
    </w:p>
    <w:p w14:paraId="70FD1FA9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F070F" w14:textId="77777777" w:rsidR="004F0180" w:rsidRDefault="004F0180">
      <w:pPr>
        <w:spacing w:after="0" w:line="240" w:lineRule="auto"/>
      </w:pPr>
      <w:r>
        <w:separator/>
      </w:r>
    </w:p>
  </w:endnote>
  <w:endnote w:type="continuationSeparator" w:id="0">
    <w:p w14:paraId="4913E633" w14:textId="77777777" w:rsidR="004F0180" w:rsidRDefault="004F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0038F" w14:textId="77777777" w:rsidR="004F0180" w:rsidRDefault="004F0180">
      <w:pPr>
        <w:spacing w:after="0" w:line="240" w:lineRule="auto"/>
      </w:pPr>
      <w:r>
        <w:separator/>
      </w:r>
    </w:p>
  </w:footnote>
  <w:footnote w:type="continuationSeparator" w:id="0">
    <w:p w14:paraId="0E8BCC16" w14:textId="77777777" w:rsidR="004F0180" w:rsidRDefault="004F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029D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F729B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1F386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3B57469"/>
    <w:multiLevelType w:val="hybridMultilevel"/>
    <w:tmpl w:val="33B4FA7E"/>
    <w:lvl w:ilvl="0" w:tplc="B1DCEC62">
      <w:numFmt w:val="bullet"/>
      <w:lvlText w:val="-"/>
      <w:lvlJc w:val="left"/>
      <w:pPr>
        <w:ind w:left="90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32E7FF6"/>
    <w:multiLevelType w:val="hybridMultilevel"/>
    <w:tmpl w:val="EC365888"/>
    <w:lvl w:ilvl="0" w:tplc="60B69948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A25CA"/>
    <w:multiLevelType w:val="hybridMultilevel"/>
    <w:tmpl w:val="C07AB4FE"/>
    <w:lvl w:ilvl="0" w:tplc="760292CA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23CAA"/>
    <w:rsid w:val="00147A68"/>
    <w:rsid w:val="001B655A"/>
    <w:rsid w:val="002E6287"/>
    <w:rsid w:val="00317906"/>
    <w:rsid w:val="00372FEE"/>
    <w:rsid w:val="003B28EA"/>
    <w:rsid w:val="003C520B"/>
    <w:rsid w:val="0048066F"/>
    <w:rsid w:val="004A7BEF"/>
    <w:rsid w:val="004B13B1"/>
    <w:rsid w:val="004F0180"/>
    <w:rsid w:val="00524B92"/>
    <w:rsid w:val="00544235"/>
    <w:rsid w:val="00560F76"/>
    <w:rsid w:val="0058317D"/>
    <w:rsid w:val="006E5E05"/>
    <w:rsid w:val="007038AD"/>
    <w:rsid w:val="00736BDC"/>
    <w:rsid w:val="007520BE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  <w15:chartTrackingRefBased/>
  <w15:docId w15:val="{7E298064-1F6D-4CAA-934B-03C9F3E1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37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C912D8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C912D8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E"/>
    <w:rsid w:val="002B5C62"/>
    <w:rsid w:val="00415802"/>
    <w:rsid w:val="00C912D8"/>
    <w:rsid w:val="00C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2" ma:contentTypeDescription="Create a new document." ma:contentTypeScope="" ma:versionID="5b861b5567981affda1d24463750cd5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cc15cf02224214b24b715840a6ddbd6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78F29-4C08-42DA-B845-7C3409C50D0C}"/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42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</dc:creator>
  <cp:keywords/>
  <dc:description/>
  <cp:lastModifiedBy>Caspar Koutsoukis</cp:lastModifiedBy>
  <cp:revision>3</cp:revision>
  <dcterms:created xsi:type="dcterms:W3CDTF">2020-08-15T01:09:00Z</dcterms:created>
  <dcterms:modified xsi:type="dcterms:W3CDTF">2020-08-15T01:10:00Z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