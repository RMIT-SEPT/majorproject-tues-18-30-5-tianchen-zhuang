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45DB5BB3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CB1CDC">
        <w:t>08</w:t>
      </w:r>
      <w:r w:rsidR="00147A68">
        <w:t>/0</w:t>
      </w:r>
      <w:r w:rsidR="00CB1CDC">
        <w:t>9</w:t>
      </w:r>
      <w:r w:rsidR="00147A68">
        <w:t>/20</w:t>
      </w:r>
    </w:p>
    <w:p w14:paraId="2663A18C" w14:textId="140709D2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47A68">
        <w:t>1</w:t>
      </w:r>
      <w:r w:rsidR="009941ED">
        <w:t>8</w:t>
      </w:r>
      <w:r w:rsidR="00147A68">
        <w:t>:</w:t>
      </w:r>
      <w:r w:rsidR="009941ED">
        <w:t>45</w:t>
      </w:r>
    </w:p>
    <w:p w14:paraId="57393526" w14:textId="3FD02AE4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="00E40664">
        <w:t>: Christopher Wasco</w:t>
      </w:r>
    </w:p>
    <w:p w14:paraId="48B8E2F9" w14:textId="77777777" w:rsidR="00CA6B4F" w:rsidRPr="000102B6" w:rsidRDefault="00EF0607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</w:sdtPr>
        <w:sdtEndPr/>
        <w:sdtContent>
          <w:r w:rsidR="00CA6B4F" w:rsidRPr="000102B6">
            <w:t>In Attendance</w:t>
          </w:r>
        </w:sdtContent>
      </w:sdt>
    </w:p>
    <w:p w14:paraId="0D46A063" w14:textId="6983A76A" w:rsidR="00CB1CDC" w:rsidRDefault="00147A68" w:rsidP="00CB1CDC">
      <w:pPr>
        <w:rPr>
          <w:color w:val="000000" w:themeColor="text1"/>
        </w:rPr>
      </w:pPr>
      <w:r>
        <w:rPr>
          <w:color w:val="000000" w:themeColor="text1"/>
        </w:rPr>
        <w:t>All team members in attendance</w:t>
      </w:r>
    </w:p>
    <w:p w14:paraId="1721647E" w14:textId="799D2EE2" w:rsidR="00CB1CDC" w:rsidRDefault="00CB1CDC" w:rsidP="00CB1CDC">
      <w:pPr>
        <w:pStyle w:val="Heading1"/>
      </w:pPr>
      <w:r>
        <w:t xml:space="preserve">Pre discussion </w:t>
      </w:r>
    </w:p>
    <w:p w14:paraId="3986072F" w14:textId="2A84A24E" w:rsidR="00CB1CDC" w:rsidRDefault="00CB1CDC" w:rsidP="00CB1CDC">
      <w:pPr>
        <w:rPr>
          <w:color w:val="000000" w:themeColor="text1"/>
        </w:rPr>
      </w:pPr>
      <w:r>
        <w:rPr>
          <w:color w:val="000000" w:themeColor="text1"/>
        </w:rPr>
        <w:t>All members reviewed our progression on the current milestone,</w:t>
      </w:r>
    </w:p>
    <w:p w14:paraId="359D37B8" w14:textId="4AE2FF88" w:rsidR="00CB1CDC" w:rsidRDefault="00CB1CDC" w:rsidP="00CB1CD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Altering/reviewing Click Up</w:t>
      </w:r>
    </w:p>
    <w:p w14:paraId="3D5352A4" w14:textId="62161D50" w:rsidR="00CB1CDC" w:rsidRDefault="00CB1CDC" w:rsidP="00CB1CD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Potential bookings as an array or table</w:t>
      </w:r>
    </w:p>
    <w:p w14:paraId="7FEA92DF" w14:textId="1677ED3B" w:rsidR="00CB1CDC" w:rsidRPr="00CB1CDC" w:rsidRDefault="00CB1CDC" w:rsidP="00CB1CD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Delete request from database  </w:t>
      </w:r>
    </w:p>
    <w:p w14:paraId="035212AB" w14:textId="672C3C84" w:rsidR="00CA6B4F" w:rsidRDefault="00CB1CDC" w:rsidP="000102B6">
      <w:pPr>
        <w:pStyle w:val="Heading1"/>
      </w:pPr>
      <w:r>
        <w:t>Milestone 1 Review</w:t>
      </w:r>
    </w:p>
    <w:p w14:paraId="2F9CED12" w14:textId="4D8A797D" w:rsidR="00CB1CDC" w:rsidRDefault="00CB1CDC" w:rsidP="00CB1CDC">
      <w:r>
        <w:t xml:space="preserve">Mohammed joined to review milestone 1. </w:t>
      </w:r>
    </w:p>
    <w:p w14:paraId="54639483" w14:textId="23A9BB26" w:rsidR="00CB1CDC" w:rsidRDefault="00CB1CDC" w:rsidP="00CB1CDC">
      <w:r>
        <w:t>Provided feedback on what to improve on; more documentation for submission</w:t>
      </w:r>
      <w:r w:rsidR="00A02D91">
        <w:t xml:space="preserve"> – something our milestone 1 submission lacked.</w:t>
      </w:r>
      <w:bookmarkStart w:id="0" w:name="_GoBack"/>
      <w:bookmarkEnd w:id="0"/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215CCB28" w:rsidR="00CA6B4F" w:rsidRPr="00147A68" w:rsidRDefault="00CB1CDC" w:rsidP="00147A68">
      <w:pPr>
        <w:pStyle w:val="ListBullet"/>
        <w:numPr>
          <w:ilvl w:val="0"/>
          <w:numId w:val="0"/>
        </w:numPr>
      </w:pPr>
      <w:r>
        <w:t xml:space="preserve">Focus on the delivery of our current sprints tasks, due next week Friday. </w:t>
      </w:r>
    </w:p>
    <w:p w14:paraId="0F1F9A76" w14:textId="77777777" w:rsidR="00CA6B4F" w:rsidRPr="00CA6B4F" w:rsidRDefault="00EF0607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556BDE54" w:rsidR="00CA6B4F" w:rsidRPr="000102B6" w:rsidRDefault="00147A68" w:rsidP="000102B6">
      <w:r>
        <w:t xml:space="preserve">Meeting finished at </w:t>
      </w:r>
      <w:r w:rsidR="00542E82">
        <w:t>19</w:t>
      </w:r>
      <w:r>
        <w:t>:</w:t>
      </w:r>
      <w:r w:rsidR="00CB1CDC">
        <w:t>55</w:t>
      </w:r>
      <w:r>
        <w:t xml:space="preserve"> and </w:t>
      </w:r>
      <w:r w:rsidR="00CB1CDC">
        <w:t>next meeting will be Friday (11/09</w:t>
      </w:r>
      <w:r w:rsidR="00542E82">
        <w:t>) 14:30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EFA2C" w14:textId="77777777" w:rsidR="00EF0607" w:rsidRDefault="00EF0607">
      <w:pPr>
        <w:spacing w:after="0" w:line="240" w:lineRule="auto"/>
      </w:pPr>
      <w:r>
        <w:separator/>
      </w:r>
    </w:p>
  </w:endnote>
  <w:endnote w:type="continuationSeparator" w:id="0">
    <w:p w14:paraId="0764B69B" w14:textId="77777777" w:rsidR="00EF0607" w:rsidRDefault="00EF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CB1CDC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E5549" w14:textId="77777777" w:rsidR="00EF0607" w:rsidRDefault="00EF0607">
      <w:pPr>
        <w:spacing w:after="0" w:line="240" w:lineRule="auto"/>
      </w:pPr>
      <w:r>
        <w:separator/>
      </w:r>
    </w:p>
  </w:footnote>
  <w:footnote w:type="continuationSeparator" w:id="0">
    <w:p w14:paraId="44ECA364" w14:textId="77777777" w:rsidR="00EF0607" w:rsidRDefault="00EF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E6287"/>
    <w:rsid w:val="00317906"/>
    <w:rsid w:val="003C520B"/>
    <w:rsid w:val="0048066F"/>
    <w:rsid w:val="004A7BEF"/>
    <w:rsid w:val="004B13B1"/>
    <w:rsid w:val="00524B92"/>
    <w:rsid w:val="00542E82"/>
    <w:rsid w:val="00544235"/>
    <w:rsid w:val="00560F76"/>
    <w:rsid w:val="0058317D"/>
    <w:rsid w:val="007038AD"/>
    <w:rsid w:val="00736BDC"/>
    <w:rsid w:val="007520BE"/>
    <w:rsid w:val="00840C37"/>
    <w:rsid w:val="00844354"/>
    <w:rsid w:val="008962D9"/>
    <w:rsid w:val="009941ED"/>
    <w:rsid w:val="00A02D91"/>
    <w:rsid w:val="00A448C1"/>
    <w:rsid w:val="00AA7AA0"/>
    <w:rsid w:val="00AE735A"/>
    <w:rsid w:val="00C34F93"/>
    <w:rsid w:val="00C455D8"/>
    <w:rsid w:val="00C5399C"/>
    <w:rsid w:val="00CA6B4F"/>
    <w:rsid w:val="00CB1CDC"/>
    <w:rsid w:val="00D45644"/>
    <w:rsid w:val="00DA4A43"/>
    <w:rsid w:val="00DC5883"/>
    <w:rsid w:val="00DC5C15"/>
    <w:rsid w:val="00DC5CA9"/>
    <w:rsid w:val="00DF3520"/>
    <w:rsid w:val="00E35883"/>
    <w:rsid w:val="00E37225"/>
    <w:rsid w:val="00E40664"/>
    <w:rsid w:val="00EA417A"/>
    <w:rsid w:val="00EF0607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1C7002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5A5452"/>
    <w:rsid w:val="00CF79D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2</cp:revision>
  <dcterms:created xsi:type="dcterms:W3CDTF">2020-09-08T11:08:00Z</dcterms:created>
  <dcterms:modified xsi:type="dcterms:W3CDTF">2020-09-08T11:08:00Z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