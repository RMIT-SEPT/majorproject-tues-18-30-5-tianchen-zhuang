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1CF9634F" w14:textId="0C6CF740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147A68">
        <w:t>2</w:t>
      </w:r>
      <w:r w:rsidR="009941ED">
        <w:t>5</w:t>
      </w:r>
      <w:r w:rsidR="00147A68">
        <w:t>/0</w:t>
      </w:r>
      <w:r w:rsidR="009941ED">
        <w:t>8</w:t>
      </w:r>
      <w:r w:rsidR="00147A68">
        <w:t>/20</w:t>
      </w:r>
    </w:p>
    <w:p w14:paraId="2663A18C" w14:textId="140709D2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147A68">
        <w:t>1</w:t>
      </w:r>
      <w:r w:rsidR="009941ED">
        <w:t>8</w:t>
      </w:r>
      <w:r w:rsidR="00147A68">
        <w:t>:</w:t>
      </w:r>
      <w:r w:rsidR="009941ED">
        <w:t>45</w:t>
      </w:r>
    </w:p>
    <w:p w14:paraId="57393526" w14:textId="1F767669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Pr="00317906">
        <w:t>:</w:t>
      </w:r>
      <w:r w:rsidR="00DC5CA9" w:rsidRPr="00317906">
        <w:t xml:space="preserve"> </w:t>
      </w:r>
      <w:r w:rsidR="00147A68">
        <w:t>Caspar Koutsoukis</w:t>
      </w:r>
    </w:p>
    <w:p w14:paraId="48B8E2F9" w14:textId="77777777" w:rsidR="00CA6B4F" w:rsidRPr="000102B6" w:rsidRDefault="00E35883" w:rsidP="000102B6">
      <w:pPr>
        <w:pStyle w:val="Heading1"/>
      </w:pPr>
      <w:sdt>
        <w:sdtPr>
          <w:alias w:val="In attendance:"/>
          <w:tag w:val="In attendance:"/>
          <w:id w:val="-34966697"/>
          <w:placeholder>
            <w:docPart w:val="E8E2CC7EE24842B2B98BB985CAF18A34"/>
          </w:placeholder>
          <w:temporary/>
          <w:showingPlcHdr/>
          <w15:appearance w15:val="hidden"/>
        </w:sdtPr>
        <w:sdtEndPr/>
        <w:sdtContent>
          <w:r w:rsidR="00CA6B4F" w:rsidRPr="000102B6">
            <w:t>In Attendance</w:t>
          </w:r>
        </w:sdtContent>
      </w:sdt>
    </w:p>
    <w:p w14:paraId="77E84112" w14:textId="6939595C" w:rsidR="00CA6B4F" w:rsidRPr="00CA6B4F" w:rsidRDefault="00147A68" w:rsidP="00CA6B4F">
      <w:pPr>
        <w:rPr>
          <w:color w:val="000000" w:themeColor="text1"/>
        </w:rPr>
      </w:pPr>
      <w:r>
        <w:rPr>
          <w:color w:val="000000" w:themeColor="text1"/>
        </w:rPr>
        <w:t>All team members in attendance</w:t>
      </w:r>
    </w:p>
    <w:p w14:paraId="6FE7583C" w14:textId="00317BC3" w:rsidR="00CA6B4F" w:rsidRPr="00CA6B4F" w:rsidRDefault="009941ED" w:rsidP="000102B6">
      <w:pPr>
        <w:pStyle w:val="Heading1"/>
      </w:pPr>
      <w:r>
        <w:t>Team Roles</w:t>
      </w:r>
    </w:p>
    <w:p w14:paraId="1930E1C5" w14:textId="2ACD0045" w:rsidR="00CA6B4F" w:rsidRDefault="009941ED" w:rsidP="0048066F">
      <w:pPr>
        <w:rPr>
          <w:color w:val="000000" w:themeColor="text1"/>
        </w:rPr>
      </w:pPr>
      <w:r>
        <w:rPr>
          <w:color w:val="000000" w:themeColor="text1"/>
        </w:rPr>
        <w:t>Team was working over the top over each other a little bit so Caspar decided that we should have more concrete roles</w:t>
      </w:r>
    </w:p>
    <w:p w14:paraId="1590291E" w14:textId="09D7FFAA" w:rsidR="009941ED" w:rsidRDefault="009941ED" w:rsidP="0048066F">
      <w:pPr>
        <w:rPr>
          <w:color w:val="000000" w:themeColor="text1"/>
        </w:rPr>
      </w:pPr>
      <w:proofErr w:type="spellStart"/>
      <w:r>
        <w:rPr>
          <w:color w:val="000000" w:themeColor="text1"/>
        </w:rPr>
        <w:t>Wuchi</w:t>
      </w:r>
      <w:proofErr w:type="spellEnd"/>
      <w:r>
        <w:rPr>
          <w:color w:val="000000" w:themeColor="text1"/>
        </w:rPr>
        <w:t xml:space="preserve"> – Frontend</w:t>
      </w:r>
    </w:p>
    <w:p w14:paraId="3E77C957" w14:textId="0AFE2B09" w:rsidR="009941ED" w:rsidRDefault="009941ED" w:rsidP="0048066F">
      <w:pPr>
        <w:rPr>
          <w:color w:val="000000" w:themeColor="text1"/>
        </w:rPr>
      </w:pPr>
      <w:proofErr w:type="spellStart"/>
      <w:r>
        <w:rPr>
          <w:color w:val="000000" w:themeColor="text1"/>
        </w:rPr>
        <w:t>Tianchen</w:t>
      </w:r>
      <w:proofErr w:type="spellEnd"/>
      <w:r>
        <w:rPr>
          <w:color w:val="000000" w:themeColor="text1"/>
        </w:rPr>
        <w:t xml:space="preserve"> – Frontend</w:t>
      </w:r>
    </w:p>
    <w:p w14:paraId="4C88180A" w14:textId="37B030B4" w:rsidR="009941ED" w:rsidRDefault="009941ED" w:rsidP="0048066F">
      <w:pPr>
        <w:rPr>
          <w:color w:val="000000" w:themeColor="text1"/>
        </w:rPr>
      </w:pPr>
      <w:r>
        <w:rPr>
          <w:color w:val="000000" w:themeColor="text1"/>
        </w:rPr>
        <w:t>Chris – Backend</w:t>
      </w:r>
    </w:p>
    <w:p w14:paraId="760C7883" w14:textId="342DB734" w:rsidR="009941ED" w:rsidRDefault="009941ED" w:rsidP="0048066F">
      <w:pPr>
        <w:rPr>
          <w:color w:val="000000" w:themeColor="text1"/>
        </w:rPr>
      </w:pPr>
      <w:r>
        <w:rPr>
          <w:color w:val="000000" w:themeColor="text1"/>
        </w:rPr>
        <w:t>Lachlan – Backend</w:t>
      </w:r>
    </w:p>
    <w:p w14:paraId="4B4EE43D" w14:textId="38033ACE" w:rsidR="009941ED" w:rsidRPr="00CA6B4F" w:rsidRDefault="009941ED" w:rsidP="0048066F">
      <w:pPr>
        <w:rPr>
          <w:color w:val="000000" w:themeColor="text1"/>
        </w:rPr>
      </w:pPr>
      <w:r>
        <w:rPr>
          <w:color w:val="000000" w:themeColor="text1"/>
        </w:rPr>
        <w:t>Caspar – Testing and Documentation</w:t>
      </w:r>
    </w:p>
    <w:p w14:paraId="035212AB" w14:textId="33155F9B" w:rsidR="00CA6B4F" w:rsidRPr="00CA6B4F" w:rsidRDefault="009941ED" w:rsidP="000102B6">
      <w:pPr>
        <w:pStyle w:val="Heading1"/>
      </w:pPr>
      <w:r>
        <w:t>Progress Demo</w:t>
      </w:r>
    </w:p>
    <w:p w14:paraId="7EA2E443" w14:textId="603C6163" w:rsidR="00CA6B4F" w:rsidRPr="0048066F" w:rsidRDefault="009941ED" w:rsidP="0048066F">
      <w:proofErr w:type="spellStart"/>
      <w:r>
        <w:t>Wuchi</w:t>
      </w:r>
      <w:proofErr w:type="spellEnd"/>
      <w:r>
        <w:t xml:space="preserve"> should current login and register UI and we discussed the design of the dashboard to be made for bookings</w:t>
      </w:r>
    </w:p>
    <w:p w14:paraId="069071EF" w14:textId="353898B9" w:rsidR="00CA6B4F" w:rsidRPr="00CA6B4F" w:rsidRDefault="00147A68" w:rsidP="000102B6">
      <w:pPr>
        <w:pStyle w:val="Heading1"/>
      </w:pPr>
      <w:r>
        <w:t>Product Owner’s Report</w:t>
      </w:r>
    </w:p>
    <w:p w14:paraId="52F227EF" w14:textId="1F4602B9" w:rsidR="00147A68" w:rsidRPr="00147A68" w:rsidRDefault="00147A68" w:rsidP="00147A68">
      <w:r>
        <w:t xml:space="preserve">Mohammed </w:t>
      </w:r>
      <w:r w:rsidR="00542E82">
        <w:t>joined the call and we completed a standup progression update</w:t>
      </w:r>
    </w:p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38A9BD43" w:rsidR="00CA6B4F" w:rsidRPr="00147A68" w:rsidRDefault="00542E82" w:rsidP="00147A68">
      <w:pPr>
        <w:pStyle w:val="ListBullet"/>
        <w:numPr>
          <w:ilvl w:val="0"/>
          <w:numId w:val="0"/>
        </w:numPr>
      </w:pPr>
      <w:r>
        <w:t>Focus on the delivery of the current user stories by end of sprint 1 (28/08) and complete a release to AWS</w:t>
      </w:r>
    </w:p>
    <w:p w14:paraId="0F1F9A76" w14:textId="77777777" w:rsidR="00CA6B4F" w:rsidRPr="00CA6B4F" w:rsidRDefault="00E35883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  <w15:appearance w15:val="hidden"/>
        </w:sdtPr>
        <w:sdtEndPr/>
        <w:sdtContent>
          <w:r w:rsidR="00CA6B4F" w:rsidRPr="00CA6B4F">
            <w:t>Next Meeting</w:t>
          </w:r>
        </w:sdtContent>
      </w:sdt>
    </w:p>
    <w:p w14:paraId="147BEB43" w14:textId="24476F5B" w:rsidR="00CA6B4F" w:rsidRPr="000102B6" w:rsidRDefault="00147A68" w:rsidP="000102B6">
      <w:r>
        <w:t xml:space="preserve">Meeting finished at </w:t>
      </w:r>
      <w:r w:rsidR="00542E82">
        <w:t>19</w:t>
      </w:r>
      <w:r>
        <w:t>:</w:t>
      </w:r>
      <w:r w:rsidR="00542E82">
        <w:t>45</w:t>
      </w:r>
      <w:r>
        <w:t xml:space="preserve"> and </w:t>
      </w:r>
      <w:r w:rsidR="00542E82">
        <w:t>next meeting will be Friday (28/8) 14:30</w:t>
      </w:r>
    </w:p>
    <w:p w14:paraId="70FD1FA9" w14:textId="77777777" w:rsidR="0001626D" w:rsidRPr="00A448C1" w:rsidRDefault="008962D9" w:rsidP="000102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D380B" w14:textId="77777777" w:rsidR="00E35883" w:rsidRDefault="00E35883">
      <w:pPr>
        <w:spacing w:after="0" w:line="240" w:lineRule="auto"/>
      </w:pPr>
      <w:r>
        <w:separator/>
      </w:r>
    </w:p>
  </w:endnote>
  <w:endnote w:type="continuationSeparator" w:id="0">
    <w:p w14:paraId="26FF1213" w14:textId="77777777" w:rsidR="00E35883" w:rsidRDefault="00E3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1B6EB" w14:textId="77777777" w:rsidR="00E35883" w:rsidRDefault="00E35883">
      <w:pPr>
        <w:spacing w:after="0" w:line="240" w:lineRule="auto"/>
      </w:pPr>
      <w:r>
        <w:separator/>
      </w:r>
    </w:p>
  </w:footnote>
  <w:footnote w:type="continuationSeparator" w:id="0">
    <w:p w14:paraId="7169A63F" w14:textId="77777777" w:rsidR="00E35883" w:rsidRDefault="00E3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029D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F729B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B1F386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jigpnxIAANG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68"/>
    <w:rsid w:val="000102B6"/>
    <w:rsid w:val="0001495E"/>
    <w:rsid w:val="0001626D"/>
    <w:rsid w:val="00020201"/>
    <w:rsid w:val="00040852"/>
    <w:rsid w:val="00096EA6"/>
    <w:rsid w:val="0010367C"/>
    <w:rsid w:val="00147A68"/>
    <w:rsid w:val="001B655A"/>
    <w:rsid w:val="002E6287"/>
    <w:rsid w:val="00317906"/>
    <w:rsid w:val="003C520B"/>
    <w:rsid w:val="0048066F"/>
    <w:rsid w:val="004A7BEF"/>
    <w:rsid w:val="004B13B1"/>
    <w:rsid w:val="00524B92"/>
    <w:rsid w:val="00542E82"/>
    <w:rsid w:val="00544235"/>
    <w:rsid w:val="00560F76"/>
    <w:rsid w:val="0058317D"/>
    <w:rsid w:val="007038AD"/>
    <w:rsid w:val="00736BDC"/>
    <w:rsid w:val="007520BE"/>
    <w:rsid w:val="00840C37"/>
    <w:rsid w:val="00844354"/>
    <w:rsid w:val="008962D9"/>
    <w:rsid w:val="009941ED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5883"/>
    <w:rsid w:val="00E37225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  <w15:chartTrackingRefBased/>
  <w15:docId w15:val="{7E298064-1F6D-4CAA-934B-03C9F3E1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2CC7EE24842B2B98BB985CAF18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B66A-4D2C-49E5-BA38-9CE85F1D9631}"/>
      </w:docPartPr>
      <w:docPartBody>
        <w:p w:rsidR="001C7002" w:rsidRDefault="00CF79DE">
          <w:pPr>
            <w:pStyle w:val="E8E2CC7EE24842B2B98BB985CAF18A34"/>
          </w:pPr>
          <w:r w:rsidRPr="000102B6">
            <w:t>In Attendance</w:t>
          </w:r>
        </w:p>
      </w:docPartBody>
    </w:docPart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DE"/>
    <w:rsid w:val="001C7002"/>
    <w:rsid w:val="00CF79DE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D2F8D-C095-4ACB-8128-2FD9A9928669}"/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24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</dc:creator>
  <cp:keywords/>
  <dc:description/>
  <cp:lastModifiedBy>Caspar Koutsoukis</cp:lastModifiedBy>
  <cp:revision>2</cp:revision>
  <dcterms:created xsi:type="dcterms:W3CDTF">2020-08-25T09:49:00Z</dcterms:created>
  <dcterms:modified xsi:type="dcterms:W3CDTF">2020-08-25T09:49:00Z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